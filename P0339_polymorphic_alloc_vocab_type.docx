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76" w:rsidRDefault="00275A7E" w:rsidP="00F162F2">
      <w:pPr>
        <w:tabs>
          <w:tab w:val="left" w:pos="1440"/>
        </w:tabs>
        <w:spacing w:before="0" w:after="0"/>
      </w:pPr>
      <w:r>
        <w:rPr>
          <w:b/>
        </w:rPr>
        <w:t>Doc No:</w:t>
      </w:r>
      <w:r>
        <w:tab/>
      </w:r>
      <w:fldSimple w:instr=" DOCPROPERTY  &quot;Document number&quot;  \* MERGEFORMAT ">
        <w:r w:rsidR="008B1AC5">
          <w:t>D0339r0</w:t>
        </w:r>
      </w:fldSimple>
    </w:p>
    <w:p w:rsidR="00E53362" w:rsidRDefault="00275A7E" w:rsidP="00F162F2">
      <w:pPr>
        <w:tabs>
          <w:tab w:val="left" w:pos="1440"/>
        </w:tabs>
        <w:spacing w:before="60" w:after="0"/>
      </w:pPr>
      <w:r>
        <w:rPr>
          <w:b/>
        </w:rPr>
        <w:t>Date:</w:t>
      </w:r>
      <w:r>
        <w:tab/>
      </w:r>
      <w:r w:rsidR="00CD7E2A">
        <w:fldChar w:fldCharType="begin"/>
      </w:r>
      <w:r w:rsidR="00CD7E2A">
        <w:instrText xml:space="preserve"> SAVEDATE  \@ "yyyy-MM-dd"  \* MERGEFORMAT </w:instrText>
      </w:r>
      <w:r w:rsidR="00CD7E2A">
        <w:fldChar w:fldCharType="separate"/>
      </w:r>
      <w:r w:rsidR="00DF7833">
        <w:rPr>
          <w:noProof/>
        </w:rPr>
        <w:t>2016-05-22</w:t>
      </w:r>
      <w:r w:rsidR="00CD7E2A">
        <w:fldChar w:fldCharType="end"/>
      </w:r>
    </w:p>
    <w:p w:rsidR="0048523B" w:rsidRPr="00DF7833" w:rsidRDefault="0008533D" w:rsidP="00F162F2">
      <w:pPr>
        <w:tabs>
          <w:tab w:val="left" w:pos="1440"/>
        </w:tabs>
        <w:spacing w:before="60" w:after="0"/>
      </w:pPr>
      <w:r>
        <w:rPr>
          <w:b/>
        </w:rPr>
        <w:t>Audience</w:t>
      </w:r>
      <w:r w:rsidR="0048523B">
        <w:rPr>
          <w:b/>
        </w:rPr>
        <w:t>:</w:t>
      </w:r>
      <w:r w:rsidR="00DF7833">
        <w:rPr>
          <w:b/>
        </w:rPr>
        <w:tab/>
      </w:r>
      <w:r w:rsidR="00DF7833">
        <w:t>LEWG</w:t>
      </w:r>
    </w:p>
    <w:p w:rsidR="00836CE6" w:rsidRDefault="00275A7E" w:rsidP="00F162F2">
      <w:pPr>
        <w:tabs>
          <w:tab w:val="left" w:pos="1440"/>
        </w:tabs>
        <w:spacing w:before="60" w:after="0"/>
        <w:rPr>
          <w:rStyle w:val="Hyperlink"/>
        </w:rPr>
      </w:pPr>
      <w:r>
        <w:rPr>
          <w:b/>
        </w:rPr>
        <w:t>Author</w:t>
      </w:r>
      <w:r w:rsidR="003203AA">
        <w:rPr>
          <w:b/>
        </w:rPr>
        <w:t>s</w:t>
      </w:r>
      <w:r>
        <w:rPr>
          <w:b/>
        </w:rPr>
        <w:t>:</w:t>
      </w:r>
      <w:r w:rsidR="00183E0E">
        <w:tab/>
        <w:t>Pablo Halpern, Intel Corp.</w:t>
      </w:r>
      <w:r w:rsidR="00F162F2">
        <w:t xml:space="preserve"> </w:t>
      </w:r>
      <w:r w:rsidR="00836CE6">
        <w:t>&lt;</w:t>
      </w:r>
      <w:hyperlink r:id="rId8" w:history="1">
        <w:r w:rsidR="003203AA" w:rsidRPr="00743D32">
          <w:rPr>
            <w:rStyle w:val="Hyperlink"/>
          </w:rPr>
          <w:t>phalpern@halpernwightsoftware.com</w:t>
        </w:r>
      </w:hyperlink>
      <w:r w:rsidR="00836CE6">
        <w:rPr>
          <w:rStyle w:val="Hyperlink"/>
        </w:rPr>
        <w:t>&gt;</w:t>
      </w:r>
    </w:p>
    <w:p w:rsidR="00836CE6" w:rsidRPr="00836CE6" w:rsidRDefault="00836CE6" w:rsidP="00F162F2">
      <w:pPr>
        <w:tabs>
          <w:tab w:val="left" w:pos="1440"/>
        </w:tabs>
        <w:spacing w:before="60" w:after="0"/>
      </w:pPr>
      <w:r>
        <w:tab/>
      </w:r>
      <w:proofErr w:type="spellStart"/>
      <w:r>
        <w:t>Dietmar</w:t>
      </w:r>
      <w:proofErr w:type="spellEnd"/>
      <w:r>
        <w:t xml:space="preserve"> </w:t>
      </w:r>
      <w:proofErr w:type="spellStart"/>
      <w:r>
        <w:t>Kühl</w:t>
      </w:r>
      <w:proofErr w:type="spellEnd"/>
      <w:r w:rsidR="00F162F2">
        <w:t xml:space="preserve"> </w:t>
      </w:r>
      <w:r w:rsidRPr="00836CE6">
        <w:t>&lt;</w:t>
      </w:r>
      <w:hyperlink r:id="rId9" w:history="1">
        <w:r w:rsidRPr="00836CE6">
          <w:rPr>
            <w:rStyle w:val="Hyperlink"/>
          </w:rPr>
          <w:t>mailto:dkuhl@bloomberg.net</w:t>
        </w:r>
      </w:hyperlink>
      <w:r w:rsidRPr="00836CE6">
        <w:t>&gt;</w:t>
      </w:r>
    </w:p>
    <w:sdt>
      <w:sdtPr>
        <w:alias w:val="Title"/>
        <w:tag w:val=""/>
        <w:id w:val="1859006716"/>
        <w:placeholder>
          <w:docPart w:val="D3EA661B4B9E4DA4A3E19310CA854793"/>
        </w:placeholder>
        <w:dataBinding w:prefixMappings="xmlns:ns0='http://purl.org/dc/elements/1.1/' xmlns:ns1='http://schemas.openxmlformats.org/package/2006/metadata/core-properties' " w:xpath="/ns1:coreProperties[1]/ns0:title[1]" w:storeItemID="{6C3C8BC8-F283-45AE-878A-BAB7291924A1}"/>
        <w:text/>
      </w:sdtPr>
      <w:sdtEndPr/>
      <w:sdtContent>
        <w:p w:rsidR="00275A7E" w:rsidRDefault="008B1AC5" w:rsidP="00B32290">
          <w:pPr>
            <w:pStyle w:val="Title"/>
            <w:spacing w:before="360"/>
          </w:pPr>
          <w:proofErr w:type="spellStart"/>
          <w:r>
            <w:t>polymorphic_allocator</w:t>
          </w:r>
          <w:proofErr w:type="spellEnd"/>
          <w:r>
            <w:t>&lt;void&gt; as a vocabulary type</w:t>
          </w:r>
        </w:p>
      </w:sdtContent>
    </w:sdt>
    <w:p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rsidR="0082087F"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82087F">
        <w:rPr>
          <w:noProof/>
        </w:rPr>
        <w:t>1</w:t>
      </w:r>
      <w:r w:rsidR="0082087F">
        <w:rPr>
          <w:rFonts w:asciiTheme="minorHAnsi" w:eastAsiaTheme="minorEastAsia" w:hAnsiTheme="minorHAnsi" w:cstheme="minorBidi"/>
          <w:noProof/>
          <w:szCs w:val="22"/>
        </w:rPr>
        <w:tab/>
      </w:r>
      <w:r w:rsidR="0082087F">
        <w:rPr>
          <w:noProof/>
        </w:rPr>
        <w:t>Abstract</w:t>
      </w:r>
      <w:r w:rsidR="0082087F">
        <w:rPr>
          <w:noProof/>
        </w:rPr>
        <w:tab/>
      </w:r>
      <w:r w:rsidR="0082087F">
        <w:rPr>
          <w:noProof/>
        </w:rPr>
        <w:fldChar w:fldCharType="begin"/>
      </w:r>
      <w:r w:rsidR="0082087F">
        <w:rPr>
          <w:noProof/>
        </w:rPr>
        <w:instrText xml:space="preserve"> PAGEREF _Toc451690359 \h </w:instrText>
      </w:r>
      <w:r w:rsidR="0082087F">
        <w:rPr>
          <w:noProof/>
        </w:rPr>
      </w:r>
      <w:r w:rsidR="0082087F">
        <w:rPr>
          <w:noProof/>
        </w:rPr>
        <w:fldChar w:fldCharType="separate"/>
      </w:r>
      <w:r w:rsidR="008B1AC5">
        <w:rPr>
          <w:noProof/>
        </w:rPr>
        <w:t>1</w:t>
      </w:r>
      <w:r w:rsidR="0082087F">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Change History</w:t>
      </w:r>
      <w:r>
        <w:rPr>
          <w:noProof/>
        </w:rPr>
        <w:tab/>
      </w:r>
      <w:r>
        <w:rPr>
          <w:noProof/>
        </w:rPr>
        <w:fldChar w:fldCharType="begin"/>
      </w:r>
      <w:r>
        <w:rPr>
          <w:noProof/>
        </w:rPr>
        <w:instrText xml:space="preserve"> PAGEREF _Toc451690360 \h </w:instrText>
      </w:r>
      <w:r>
        <w:rPr>
          <w:noProof/>
        </w:rPr>
      </w:r>
      <w:r>
        <w:rPr>
          <w:noProof/>
        </w:rPr>
        <w:fldChar w:fldCharType="separate"/>
      </w:r>
      <w:r w:rsidR="008B1AC5">
        <w:rPr>
          <w:noProof/>
        </w:rPr>
        <w:t>1</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_Toc451690361 \h </w:instrText>
      </w:r>
      <w:r>
        <w:rPr>
          <w:noProof/>
        </w:rPr>
      </w:r>
      <w:r>
        <w:rPr>
          <w:noProof/>
        </w:rPr>
        <w:fldChar w:fldCharType="separate"/>
      </w:r>
      <w:r w:rsidR="008B1AC5">
        <w:rPr>
          <w:noProof/>
        </w:rPr>
        <w:t>1</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_Toc451690362 \h </w:instrText>
      </w:r>
      <w:r>
        <w:rPr>
          <w:noProof/>
        </w:rPr>
      </w:r>
      <w:r>
        <w:rPr>
          <w:noProof/>
        </w:rPr>
        <w:fldChar w:fldCharType="separate"/>
      </w:r>
      <w:r w:rsidR="008B1AC5">
        <w:rPr>
          <w:noProof/>
        </w:rPr>
        <w:t>1</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_Toc451690363 \h </w:instrText>
      </w:r>
      <w:r>
        <w:rPr>
          <w:noProof/>
        </w:rPr>
      </w:r>
      <w:r>
        <w:rPr>
          <w:noProof/>
        </w:rPr>
        <w:fldChar w:fldCharType="separate"/>
      </w:r>
      <w:r w:rsidR="008B1AC5">
        <w:rPr>
          <w:noProof/>
        </w:rPr>
        <w:t>1</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Formal Wording</w:t>
      </w:r>
      <w:r>
        <w:rPr>
          <w:noProof/>
        </w:rPr>
        <w:tab/>
      </w:r>
      <w:r>
        <w:rPr>
          <w:noProof/>
        </w:rPr>
        <w:fldChar w:fldCharType="begin"/>
      </w:r>
      <w:r>
        <w:rPr>
          <w:noProof/>
        </w:rPr>
        <w:instrText xml:space="preserve"> PAGEREF _Toc451690364 \h </w:instrText>
      </w:r>
      <w:r>
        <w:rPr>
          <w:noProof/>
        </w:rPr>
      </w:r>
      <w:r>
        <w:rPr>
          <w:noProof/>
        </w:rPr>
        <w:fldChar w:fldCharType="separate"/>
      </w:r>
      <w:r w:rsidR="008B1AC5">
        <w:rPr>
          <w:noProof/>
        </w:rPr>
        <w:t>1</w:t>
      </w:r>
      <w:r>
        <w:rPr>
          <w:noProof/>
        </w:rPr>
        <w:fldChar w:fldCharType="end"/>
      </w:r>
    </w:p>
    <w:p w:rsidR="0082087F" w:rsidRDefault="0082087F">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_Toc451690365 \h </w:instrText>
      </w:r>
      <w:r>
        <w:rPr>
          <w:noProof/>
        </w:rPr>
      </w:r>
      <w:r>
        <w:rPr>
          <w:noProof/>
        </w:rPr>
        <w:fldChar w:fldCharType="separate"/>
      </w:r>
      <w:r w:rsidR="008B1AC5">
        <w:rPr>
          <w:noProof/>
        </w:rPr>
        <w:t>1</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_Toc451690366 \h </w:instrText>
      </w:r>
      <w:r>
        <w:rPr>
          <w:noProof/>
        </w:rPr>
      </w:r>
      <w:r>
        <w:rPr>
          <w:noProof/>
        </w:rPr>
        <w:fldChar w:fldCharType="separate"/>
      </w:r>
      <w:r w:rsidR="008B1AC5">
        <w:rPr>
          <w:noProof/>
        </w:rPr>
        <w:t>2</w:t>
      </w:r>
      <w:r>
        <w:rPr>
          <w:noProof/>
        </w:rPr>
        <w:fldChar w:fldCharType="end"/>
      </w:r>
    </w:p>
    <w:p w:rsidR="0082087F" w:rsidRDefault="0082087F">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_Toc451690367 \h </w:instrText>
      </w:r>
      <w:r>
        <w:rPr>
          <w:noProof/>
        </w:rPr>
      </w:r>
      <w:r>
        <w:rPr>
          <w:noProof/>
        </w:rPr>
        <w:fldChar w:fldCharType="separate"/>
      </w:r>
      <w:r w:rsidR="008B1AC5">
        <w:rPr>
          <w:noProof/>
        </w:rPr>
        <w:t>2</w:t>
      </w:r>
      <w:r>
        <w:rPr>
          <w:noProof/>
        </w:rPr>
        <w:fldChar w:fldCharType="end"/>
      </w:r>
    </w:p>
    <w:p w:rsidR="0082087F" w:rsidRDefault="00275A7E" w:rsidP="008B1AC5">
      <w:pPr>
        <w:pStyle w:val="Heading1"/>
      </w:pPr>
      <w:r>
        <w:rPr>
          <w:kern w:val="0"/>
        </w:rPr>
        <w:fldChar w:fldCharType="end"/>
      </w:r>
      <w:bookmarkStart w:id="0" w:name="_Toc451690359"/>
      <w:r w:rsidR="0082087F">
        <w:t>Abstract</w:t>
      </w:r>
      <w:bookmarkEnd w:id="0"/>
    </w:p>
    <w:p w:rsidR="00836CE6" w:rsidRDefault="00F570C3" w:rsidP="00051914">
      <w:r>
        <w:t xml:space="preserve">The </w:t>
      </w:r>
      <w:r>
        <w:rPr>
          <w:rStyle w:val="CodeFont"/>
        </w:rPr>
        <w:t>pmr::memory_resource</w:t>
      </w:r>
      <w:r w:rsidR="008113A9">
        <w:t xml:space="preserve"> type, recently added to the C++17 working draft, provides a way to control the memory allocation for an object without affecting its compile-time type – all that is needed is for the object’s constructor to accept a pointer to </w:t>
      </w:r>
      <w:r w:rsidR="008113A9">
        <w:rPr>
          <w:rStyle w:val="CodeFont"/>
        </w:rPr>
        <w:t>pmr::memory_resource</w:t>
      </w:r>
      <w:r w:rsidR="008113A9">
        <w:t xml:space="preserve"> in its constructor. </w:t>
      </w:r>
      <w:r w:rsidR="00051914">
        <w:t xml:space="preserve">The </w:t>
      </w:r>
      <w:r w:rsidR="00051914">
        <w:rPr>
          <w:rStyle w:val="CodeFont"/>
        </w:rPr>
        <w:t>pmr::polymorphic_allocator&lt;T&gt;</w:t>
      </w:r>
      <w:r w:rsidR="00051914" w:rsidRPr="00051914">
        <w:t xml:space="preserve"> </w:t>
      </w:r>
      <w:r w:rsidR="00051914">
        <w:t xml:space="preserve">adaptor class allows memory resources to be used </w:t>
      </w:r>
      <w:r w:rsidR="008113A9">
        <w:t xml:space="preserve">in all places where allocators are used in the standard: uses-allocator construction, scoped allocators, type-erased allocators, </w:t>
      </w:r>
      <w:proofErr w:type="gramStart"/>
      <w:r w:rsidR="008113A9">
        <w:t>etc..</w:t>
      </w:r>
      <w:proofErr w:type="gramEnd"/>
      <w:r w:rsidR="00051914">
        <w:t xml:space="preserve"> For many classes, </w:t>
      </w:r>
      <w:r w:rsidR="00836CE6">
        <w:t xml:space="preserve">however, the </w:t>
      </w:r>
      <w:r w:rsidR="00836CE6">
        <w:rPr>
          <w:rStyle w:val="CodeFont"/>
        </w:rPr>
        <w:t>T</w:t>
      </w:r>
      <w:r w:rsidR="00836CE6">
        <w:t xml:space="preserve"> parameter does not make sense.</w:t>
      </w:r>
    </w:p>
    <w:p w:rsidR="00051914" w:rsidRDefault="00836CE6" w:rsidP="00051914">
      <w:r>
        <w:t xml:space="preserve">In this paper, we propose an explicit specialization of </w:t>
      </w:r>
      <w:r>
        <w:rPr>
          <w:rStyle w:val="CodeFont"/>
        </w:rPr>
        <w:t>pmr::polymrophic_allocator</w:t>
      </w:r>
      <w:r>
        <w:t xml:space="preserve"> for use as a vocabulary type. This type meets the requirements of an allocator in the standard, but is easier to use in contexts where a compile-time allocator is not necessary or desirable. The use of </w:t>
      </w:r>
      <w:r>
        <w:rPr>
          <w:rStyle w:val="CodeFont"/>
        </w:rPr>
        <w:t>pmr::polymorphic_allocator&lt;void&gt;</w:t>
      </w:r>
      <w:r>
        <w:t xml:space="preserve"> also simplifies the definition of </w:t>
      </w:r>
      <w:r>
        <w:rPr>
          <w:i/>
        </w:rPr>
        <w:t>uses-allocator construction</w:t>
      </w:r>
      <w:r>
        <w:t xml:space="preserve"> in the TS and also simplifies situations where allocator type-erasure would otherwise be used, including in </w:t>
      </w:r>
      <w:r>
        <w:rPr>
          <w:rStyle w:val="CodeFont"/>
        </w:rPr>
        <w:t>std::function</w:t>
      </w:r>
      <w:r>
        <w:t>.</w:t>
      </w:r>
    </w:p>
    <w:p w:rsidR="00DF7833" w:rsidRPr="00836CE6" w:rsidRDefault="00DF7833" w:rsidP="00051914">
      <w:r>
        <w:t>This proposal is targeted for the next release of the Library Fundamentals technical specification.</w:t>
      </w:r>
    </w:p>
    <w:p w:rsidR="00F929DA" w:rsidRDefault="0048523B" w:rsidP="0048523B">
      <w:pPr>
        <w:pStyle w:val="Heading1"/>
      </w:pPr>
      <w:bookmarkStart w:id="1" w:name="_Toc451690361"/>
      <w:r>
        <w:t>Motivation</w:t>
      </w:r>
      <w:bookmarkEnd w:id="1"/>
    </w:p>
    <w:p w:rsidR="00836CE6" w:rsidRDefault="00836CE6" w:rsidP="00836CE6">
      <w:r>
        <w:t xml:space="preserve">Consider the following </w:t>
      </w:r>
      <w:r w:rsidR="00E4536F">
        <w:t xml:space="preserve">class </w:t>
      </w:r>
      <w:r w:rsidR="00DF7833">
        <w:t xml:space="preserve">that works like </w:t>
      </w:r>
      <w:r w:rsidR="00DF7833">
        <w:rPr>
          <w:rStyle w:val="CodeFont"/>
        </w:rPr>
        <w:t>vector&lt;int&gt;</w:t>
      </w:r>
      <w:r w:rsidR="00DF7833">
        <w:t xml:space="preserve"> but </w:t>
      </w:r>
      <w:r w:rsidR="00E4536F">
        <w:t>with a fixed maximum size determined at construction</w:t>
      </w:r>
      <w:r w:rsidR="00DF7833">
        <w:t>:</w:t>
      </w:r>
    </w:p>
    <w:p w:rsidR="00DF7833" w:rsidRDefault="00252539" w:rsidP="00DF7833">
      <w:pPr>
        <w:pStyle w:val="Example"/>
      </w:pPr>
      <w:r>
        <w:lastRenderedPageBreak/>
        <w:t>class IntVec {</w:t>
      </w:r>
    </w:p>
    <w:p w:rsidR="00252539" w:rsidRDefault="00252539" w:rsidP="00DF7833">
      <w:pPr>
        <w:pStyle w:val="Example"/>
      </w:pPr>
      <w:r>
        <w:t xml:space="preserve">    std::size_t m_size;</w:t>
      </w:r>
    </w:p>
    <w:p w:rsidR="00252539" w:rsidRDefault="00252539" w:rsidP="00DF7833">
      <w:pPr>
        <w:pStyle w:val="Example"/>
      </w:pPr>
      <w:r>
        <w:t xml:space="preserve">    std::size_t m_capacity;</w:t>
      </w:r>
    </w:p>
    <w:p w:rsidR="00252539" w:rsidRDefault="00252539" w:rsidP="00DF7833">
      <w:pPr>
        <w:pStyle w:val="Example"/>
      </w:pPr>
      <w:r>
        <w:t xml:space="preserve">    int *       m_data;</w:t>
      </w:r>
    </w:p>
    <w:p w:rsidR="00252539" w:rsidRDefault="00252539" w:rsidP="00DF7833">
      <w:pPr>
        <w:pStyle w:val="Example"/>
      </w:pPr>
      <w:r>
        <w:t xml:space="preserve">  public:</w:t>
      </w:r>
    </w:p>
    <w:p w:rsidR="00252539" w:rsidRDefault="00252539" w:rsidP="00DF7833">
      <w:pPr>
        <w:pStyle w:val="Example"/>
      </w:pPr>
      <w:r>
        <w:t xml:space="preserve">    IntVec(std::size_t capacity);</w:t>
      </w:r>
    </w:p>
    <w:p w:rsidR="00252539" w:rsidRPr="00E4536F" w:rsidRDefault="00252539" w:rsidP="00252539">
      <w:pPr>
        <w:pStyle w:val="Example"/>
      </w:pPr>
      <w:r>
        <w:t xml:space="preserve">  </w:t>
      </w:r>
      <w:r>
        <w:t xml:space="preserve">  </w:t>
      </w:r>
      <w:r>
        <w:t xml:space="preserve">  : m_size(0), m_capacity(capacity), m_data(new int[capacity]) { }</w:t>
      </w:r>
    </w:p>
    <w:p w:rsidR="00252539" w:rsidRDefault="00252539" w:rsidP="00252539">
      <w:pPr>
        <w:pStyle w:val="Example"/>
      </w:pPr>
      <w:r>
        <w:t xml:space="preserve">    …</w:t>
      </w:r>
    </w:p>
    <w:p w:rsidR="00252539" w:rsidRDefault="00252539" w:rsidP="00252539">
      <w:pPr>
        <w:pStyle w:val="Example"/>
      </w:pPr>
      <w:r>
        <w:t>};</w:t>
      </w:r>
    </w:p>
    <w:p w:rsidR="00252539" w:rsidRDefault="00252539" w:rsidP="00252539">
      <w:r>
        <w:t>Suppose we want to add the ability to choose an allocator.  One way would be to make the allocator type be a compile-time parameter:</w:t>
      </w:r>
    </w:p>
    <w:p w:rsidR="00252539" w:rsidRDefault="00252539" w:rsidP="00252539">
      <w:pPr>
        <w:pStyle w:val="Example"/>
      </w:pPr>
      <w:r>
        <w:t>template &lt;</w:t>
      </w:r>
      <w:r w:rsidRPr="009933EE">
        <w:rPr>
          <w:b/>
        </w:rPr>
        <w:t>class Alloc = std::allocator&lt;int&gt;</w:t>
      </w:r>
      <w:r>
        <w:t>&gt; class IntVec …</w:t>
      </w:r>
    </w:p>
    <w:p w:rsidR="00252539" w:rsidRDefault="00252539" w:rsidP="00252539">
      <w:r>
        <w:t xml:space="preserve">But that has changed our simple class into a class template, and introduced </w:t>
      </w:r>
      <w:r w:rsidR="00AE22C4">
        <w:t xml:space="preserve">all of the complexities of writing classes with allocators, including the use of </w:t>
      </w:r>
      <w:r w:rsidR="00AE22C4">
        <w:rPr>
          <w:rStyle w:val="CodeFont"/>
        </w:rPr>
        <w:t>allocator_traits</w:t>
      </w:r>
      <w:r w:rsidR="00AE22C4">
        <w:t>.  The constructor for this class template looks like this:</w:t>
      </w:r>
    </w:p>
    <w:p w:rsidR="00AE22C4" w:rsidRDefault="00AE22C4" w:rsidP="00AE22C4">
      <w:pPr>
        <w:pStyle w:val="Example"/>
      </w:pPr>
      <w:r>
        <w:t xml:space="preserve">IntVec(std::size_t capacity, </w:t>
      </w:r>
      <w:r w:rsidRPr="009933EE">
        <w:rPr>
          <w:b/>
        </w:rPr>
        <w:t>Alloc alloc = {}</w:t>
      </w:r>
      <w:r>
        <w:t xml:space="preserve"> )</w:t>
      </w:r>
    </w:p>
    <w:p w:rsidR="00AE22C4" w:rsidRDefault="00AE22C4" w:rsidP="00AE22C4">
      <w:pPr>
        <w:pStyle w:val="Example"/>
      </w:pPr>
      <w:r>
        <w:t xml:space="preserve">  : </w:t>
      </w:r>
      <w:r>
        <w:t xml:space="preserve">m_size(0), m_capacity(capacity), </w:t>
      </w:r>
      <w:r w:rsidRPr="009933EE">
        <w:rPr>
          <w:b/>
        </w:rPr>
        <w:t>m_alloc(alloc)</w:t>
      </w:r>
    </w:p>
    <w:p w:rsidR="00AE22C4" w:rsidRPr="00E4536F" w:rsidRDefault="00AE22C4" w:rsidP="00AE22C4">
      <w:pPr>
        <w:pStyle w:val="Example"/>
      </w:pPr>
      <w:r>
        <w:t xml:space="preserve">  , </w:t>
      </w:r>
      <w:r>
        <w:t>m_data(</w:t>
      </w:r>
      <w:r w:rsidRPr="009933EE">
        <w:rPr>
          <w:b/>
        </w:rPr>
        <w:t>std::allocator_traits&lt;Alloc&gt;::allocate(m_alloc, capacity)</w:t>
      </w:r>
      <w:r>
        <w:t>) { }</w:t>
      </w:r>
    </w:p>
    <w:p w:rsidR="00AE22C4" w:rsidRDefault="00AE22C4" w:rsidP="00AE22C4">
      <w:r>
        <w:t xml:space="preserve">Our next attempt removes the </w:t>
      </w:r>
      <w:proofErr w:type="spellStart"/>
      <w:r>
        <w:t>templatization</w:t>
      </w:r>
      <w:proofErr w:type="spellEnd"/>
      <w:r>
        <w:t xml:space="preserve"> by using </w:t>
      </w:r>
      <w:r>
        <w:rPr>
          <w:rStyle w:val="CodeFont"/>
        </w:rPr>
        <w:t>pmr::memory_resource</w:t>
      </w:r>
      <w:r>
        <w:t xml:space="preserve"> to </w:t>
      </w:r>
      <w:r w:rsidR="009933EE">
        <w:t>choose</w:t>
      </w:r>
      <w:r>
        <w:t xml:space="preserve"> the allocation mechanism at run time instead of at compile time, thus avoiding the complexities of templates and ensuring that all </w:t>
      </w:r>
      <w:r>
        <w:rPr>
          <w:rStyle w:val="CodeFont"/>
        </w:rPr>
        <w:t>IntVec</w:t>
      </w:r>
      <w:r>
        <w:t xml:space="preserve"> objects are of the same type:</w:t>
      </w:r>
    </w:p>
    <w:p w:rsidR="009933EE" w:rsidRDefault="00AE22C4" w:rsidP="00AE22C4">
      <w:pPr>
        <w:pStyle w:val="Example"/>
      </w:pPr>
      <w:r>
        <w:t>IntVec(std::size_t capacity,</w:t>
      </w:r>
    </w:p>
    <w:p w:rsidR="00AE22C4" w:rsidRDefault="009933EE" w:rsidP="00AE22C4">
      <w:pPr>
        <w:pStyle w:val="Example"/>
      </w:pPr>
      <w:r>
        <w:t xml:space="preserve">      </w:t>
      </w:r>
      <w:r w:rsidR="00AE22C4">
        <w:t xml:space="preserve"> </w:t>
      </w:r>
      <w:r w:rsidRPr="009933EE">
        <w:rPr>
          <w:b/>
        </w:rPr>
        <w:t>std::</w:t>
      </w:r>
      <w:r w:rsidR="00AE22C4" w:rsidRPr="009933EE">
        <w:rPr>
          <w:b/>
        </w:rPr>
        <w:t xml:space="preserve">pmr::memory_resource *memrsrc </w:t>
      </w:r>
      <w:r w:rsidR="00AE22C4" w:rsidRPr="009933EE">
        <w:rPr>
          <w:b/>
        </w:rPr>
        <w:t xml:space="preserve">= </w:t>
      </w:r>
      <w:r w:rsidRPr="009933EE">
        <w:rPr>
          <w:b/>
        </w:rPr>
        <w:t>std::pmr::get_default_resource()</w:t>
      </w:r>
      <w:r w:rsidR="00AE22C4">
        <w:t>)</w:t>
      </w:r>
    </w:p>
    <w:p w:rsidR="00AE22C4" w:rsidRDefault="00AE22C4" w:rsidP="00AE22C4">
      <w:pPr>
        <w:pStyle w:val="Example"/>
      </w:pPr>
      <w:r>
        <w:t xml:space="preserve">  : m_size(0), m_capacity(capacity), </w:t>
      </w:r>
      <w:r w:rsidRPr="009933EE">
        <w:rPr>
          <w:b/>
        </w:rPr>
        <w:t>m_</w:t>
      </w:r>
      <w:r w:rsidR="009933EE" w:rsidRPr="009933EE">
        <w:rPr>
          <w:b/>
        </w:rPr>
        <w:t>memrsrc</w:t>
      </w:r>
      <w:r w:rsidRPr="009933EE">
        <w:rPr>
          <w:b/>
        </w:rPr>
        <w:t>(</w:t>
      </w:r>
      <w:r w:rsidR="009933EE" w:rsidRPr="009933EE">
        <w:rPr>
          <w:b/>
        </w:rPr>
        <w:t>memrsrc</w:t>
      </w:r>
      <w:r w:rsidRPr="009933EE">
        <w:rPr>
          <w:b/>
        </w:rPr>
        <w:t>)</w:t>
      </w:r>
    </w:p>
    <w:p w:rsidR="00AE22C4" w:rsidRPr="00E4536F" w:rsidRDefault="00AE22C4" w:rsidP="00AE22C4">
      <w:pPr>
        <w:pStyle w:val="Example"/>
      </w:pPr>
      <w:r>
        <w:t xml:space="preserve">  , m_data(</w:t>
      </w:r>
      <w:r w:rsidR="009933EE" w:rsidRPr="009933EE">
        <w:rPr>
          <w:b/>
        </w:rPr>
        <w:t>memrsrc-&gt;allocate(capacity*sizeof(int), alignof(int)</w:t>
      </w:r>
      <w:r w:rsidR="009933EE">
        <w:t>) { }</w:t>
      </w:r>
    </w:p>
    <w:p w:rsidR="00AE22C4" w:rsidRDefault="009933EE" w:rsidP="009933EE">
      <w:r>
        <w:t xml:space="preserve">This solution works very well in isolation, but suffers from a </w:t>
      </w:r>
      <w:r w:rsidR="00600B01">
        <w:t>number</w:t>
      </w:r>
      <w:r>
        <w:t xml:space="preserve"> of drawbacks:</w:t>
      </w:r>
    </w:p>
    <w:p w:rsidR="00600B01" w:rsidRPr="00600B01" w:rsidRDefault="00600B01" w:rsidP="00600B01">
      <w:pPr>
        <w:numPr>
          <w:ilvl w:val="0"/>
          <w:numId w:val="37"/>
        </w:numPr>
        <w:rPr>
          <w:b/>
        </w:rPr>
      </w:pPr>
      <w:r>
        <w:rPr>
          <w:b/>
        </w:rPr>
        <w:t>Does not adhere</w:t>
      </w:r>
      <w:r w:rsidRPr="00600B01">
        <w:rPr>
          <w:b/>
        </w:rPr>
        <w:t xml:space="preserve"> to the Allocator concept</w:t>
      </w:r>
    </w:p>
    <w:p w:rsidR="009933EE" w:rsidRDefault="00726D47" w:rsidP="00600B01">
      <w:pPr>
        <w:ind w:left="720"/>
      </w:pPr>
      <w:r>
        <w:t>The pointer type,</w:t>
      </w:r>
      <w:r w:rsidRPr="00726D47">
        <w:rPr>
          <w:rStyle w:val="CodeFont"/>
        </w:rPr>
        <w:t xml:space="preserve"> std::</w:t>
      </w:r>
      <w:r>
        <w:rPr>
          <w:rStyle w:val="CodeFont"/>
        </w:rPr>
        <w:t>pmr::memory_resource</w:t>
      </w:r>
      <w:r w:rsidRPr="00726D47">
        <w:rPr>
          <w:rStyle w:val="CodeFont"/>
        </w:rPr>
        <w:t>*</w:t>
      </w:r>
      <w:r>
        <w:t xml:space="preserve">, does not meet the requirements of an allocator, and so does not fit into the facilities within the standard designed for allocators, such as </w:t>
      </w:r>
      <w:r>
        <w:rPr>
          <w:i/>
        </w:rPr>
        <w:t>uses-allocator construction</w:t>
      </w:r>
      <w:r>
        <w:t xml:space="preserve"> (section 20.9.7.2 in the standard working draft, N4582).</w:t>
      </w:r>
    </w:p>
    <w:p w:rsidR="00600B01" w:rsidRDefault="00600B01" w:rsidP="00600B01">
      <w:pPr>
        <w:ind w:left="720"/>
      </w:pPr>
      <w:r>
        <w:t xml:space="preserve">The original proposal for </w:t>
      </w:r>
      <w:r>
        <w:rPr>
          <w:rStyle w:val="CodeFont"/>
        </w:rPr>
        <w:t>memory_resoure</w:t>
      </w:r>
      <w:r>
        <w:t xml:space="preserve">, </w:t>
      </w:r>
      <w:hyperlink r:id="rId10" w:history="1">
        <w:r w:rsidRPr="00251451">
          <w:rPr>
            <w:rStyle w:val="Hyperlink"/>
          </w:rPr>
          <w:t>N3916</w:t>
        </w:r>
      </w:hyperlink>
      <w:r>
        <w:t xml:space="preserve">, included modifications to the definition of </w:t>
      </w:r>
      <w:r>
        <w:rPr>
          <w:i/>
        </w:rPr>
        <w:t>uses-allocator</w:t>
      </w:r>
      <w:r>
        <w:t xml:space="preserve"> construction in order to address this deficiency.  Those changes were not added to the C++17 working draft with the rest of the Fundamentals TS version 1</w:t>
      </w:r>
    </w:p>
    <w:p w:rsidR="00600B01" w:rsidRDefault="001C5537" w:rsidP="00600B01">
      <w:pPr>
        <w:numPr>
          <w:ilvl w:val="0"/>
          <w:numId w:val="37"/>
        </w:numPr>
        <w:rPr>
          <w:b/>
        </w:rPr>
      </w:pPr>
      <w:r w:rsidRPr="001C5537">
        <w:rPr>
          <w:b/>
        </w:rPr>
        <w:t>Lack of reasonable value-initialization</w:t>
      </w:r>
    </w:p>
    <w:p w:rsidR="001C5537" w:rsidRDefault="008462D1" w:rsidP="001C5537">
      <w:pPr>
        <w:ind w:left="720"/>
      </w:pPr>
      <w:r>
        <w:t xml:space="preserve">The result of default-initialization of a pointer is indeterminate and the result of value initialization is a null pointer.  Neither is a useful value for storing in the class.  The programmer must explicitly call </w:t>
      </w:r>
      <w:r>
        <w:rPr>
          <w:rStyle w:val="CodeFont"/>
        </w:rPr>
        <w:t>std::pmr::get_default_resource()</w:t>
      </w:r>
      <w:r>
        <w:t>, as shown above.  It is easily forgotten and is verbose.</w:t>
      </w:r>
    </w:p>
    <w:p w:rsidR="00A57117" w:rsidRPr="00A57117" w:rsidRDefault="00A57117" w:rsidP="00A57117">
      <w:pPr>
        <w:keepNext/>
        <w:numPr>
          <w:ilvl w:val="0"/>
          <w:numId w:val="37"/>
        </w:numPr>
        <w:rPr>
          <w:b/>
        </w:rPr>
      </w:pPr>
      <w:r w:rsidRPr="00A57117">
        <w:rPr>
          <w:b/>
        </w:rPr>
        <w:lastRenderedPageBreak/>
        <w:t>Danger of null pointers</w:t>
      </w:r>
    </w:p>
    <w:p w:rsidR="00A57117" w:rsidRDefault="00A57117" w:rsidP="00A57117">
      <w:pPr>
        <w:ind w:left="720"/>
      </w:pPr>
      <w:r>
        <w:t>Any time you pass a pointer to a function, you must contend with the possibility of a null pointer.  Either you forbid it (ideally with a precondition check or assert), or you handle it some special way (i.e., by substituting some default).  Either way, there is a chance of error.</w:t>
      </w:r>
    </w:p>
    <w:p w:rsidR="00FA51C7" w:rsidRPr="00F162F2" w:rsidRDefault="00FA51C7" w:rsidP="00F162F2">
      <w:pPr>
        <w:numPr>
          <w:ilvl w:val="0"/>
          <w:numId w:val="37"/>
        </w:numPr>
        <w:rPr>
          <w:b/>
        </w:rPr>
      </w:pPr>
      <w:bookmarkStart w:id="2" w:name="_Toc451690362"/>
      <w:bookmarkStart w:id="3" w:name="_Toc177193269"/>
      <w:r w:rsidRPr="00F162F2">
        <w:rPr>
          <w:b/>
        </w:rPr>
        <w:t>Inadvertent reseating of the memory resource</w:t>
      </w:r>
    </w:p>
    <w:p w:rsidR="00FA51C7" w:rsidRDefault="00FA51C7" w:rsidP="00F162F2">
      <w:pPr>
        <w:pStyle w:val="Heading1"/>
        <w:numPr>
          <w:ilvl w:val="0"/>
          <w:numId w:val="0"/>
        </w:numPr>
        <w:ind w:left="720"/>
        <w:rPr>
          <w:rFonts w:ascii="Bookman Old Style" w:hAnsi="Bookman Old Style"/>
          <w:b w:val="0"/>
          <w:color w:val="auto"/>
          <w:kern w:val="0"/>
          <w:sz w:val="22"/>
        </w:rPr>
      </w:pPr>
      <w:r w:rsidRPr="00FA51C7">
        <w:rPr>
          <w:rFonts w:ascii="Bookman Old Style" w:hAnsi="Bookman Old Style"/>
          <w:b w:val="0"/>
          <w:color w:val="auto"/>
          <w:kern w:val="0"/>
          <w:sz w:val="22"/>
        </w:rPr>
        <w:t>Idiomatically, neither move assignment nor copy assignment of an object using an allocator or memory resource should move or copy the allocator or memory resource.  With rare exceptions, the memory resource used to construct an object should be the one used for its entire lifetime.  Changing the resource can result in a mismatch between lifetime of the resource and the lifetime of the object that uses it. Also, assigning to an element of a container would result in breaking the homogenous use of a single allocator for all elements of that container, which is crucial to safely and efficiently applying algorithms like sort that swap elements within the container.</w:t>
      </w:r>
      <w:r w:rsidR="00F162F2">
        <w:rPr>
          <w:rFonts w:ascii="Bookman Old Style" w:hAnsi="Bookman Old Style"/>
          <w:b w:val="0"/>
          <w:color w:val="auto"/>
          <w:kern w:val="0"/>
          <w:sz w:val="22"/>
        </w:rPr>
        <w:t xml:space="preserve"> </w:t>
      </w:r>
      <w:r w:rsidR="00F162F2" w:rsidRPr="00F162F2">
        <w:rPr>
          <w:rFonts w:ascii="Bookman Old Style" w:hAnsi="Bookman Old Style"/>
          <w:b w:val="0"/>
          <w:color w:val="auto"/>
          <w:kern w:val="0"/>
          <w:sz w:val="22"/>
        </w:rPr>
        <w:t>Raw pointers encourage blind moving or copying of mem</w:t>
      </w:r>
      <w:r w:rsidR="00F162F2">
        <w:rPr>
          <w:rFonts w:ascii="Bookman Old Style" w:hAnsi="Bookman Old Style"/>
          <w:b w:val="0"/>
          <w:color w:val="auto"/>
          <w:kern w:val="0"/>
          <w:sz w:val="22"/>
        </w:rPr>
        <w:t>ber variables during assignment, which can be dangerous.</w:t>
      </w:r>
    </w:p>
    <w:p w:rsidR="00F162F2" w:rsidRPr="002C4C39" w:rsidRDefault="00F162F2" w:rsidP="00F162F2">
      <w:r>
        <w:t xml:space="preserve">Issues 2, 3, and 4 were addressed by another proposal, </w:t>
      </w:r>
      <w:hyperlink r:id="rId11" w:history="1">
        <w:r w:rsidRPr="00251451">
          <w:rPr>
            <w:rStyle w:val="Hyperlink"/>
          </w:rPr>
          <w:t>P0148</w:t>
        </w:r>
      </w:hyperlink>
      <w:r>
        <w:t xml:space="preserve">, which proposed a new type, </w:t>
      </w:r>
      <w:r>
        <w:rPr>
          <w:rStyle w:val="CodeFont"/>
        </w:rPr>
        <w:t>memory_resource_ptr</w:t>
      </w:r>
      <w:r>
        <w:t xml:space="preserve">, that </w:t>
      </w:r>
      <w:r w:rsidR="002C4C39">
        <w:t xml:space="preserve">provided a default constructor and which was not assignable. However, this proposal was withdrawn in Jacksonville when we (the authors of that paper) discovered that there was a simpler and more complete solution possible without introducing a completely new type: the use of </w:t>
      </w:r>
      <w:r w:rsidR="002C4C39">
        <w:rPr>
          <w:rStyle w:val="CodeFont"/>
        </w:rPr>
        <w:t>polymorphic_allocator</w:t>
      </w:r>
      <w:r w:rsidR="00B71C07">
        <w:t>.</w:t>
      </w:r>
      <w:r w:rsidR="002C4C39">
        <w:t xml:space="preserve"> That discovery was the genesis of this paper.</w:t>
      </w:r>
    </w:p>
    <w:p w:rsidR="00522477" w:rsidRDefault="0082087F" w:rsidP="00EE35C0">
      <w:pPr>
        <w:pStyle w:val="Heading1"/>
      </w:pPr>
      <w:r>
        <w:t>Proposal Overview</w:t>
      </w:r>
      <w:bookmarkEnd w:id="2"/>
    </w:p>
    <w:p w:rsidR="00D60012" w:rsidRDefault="00D60012" w:rsidP="00D60012">
      <w:r>
        <w:t xml:space="preserve">We observed that a </w:t>
      </w:r>
      <w:r>
        <w:rPr>
          <w:rStyle w:val="CodeFont"/>
        </w:rPr>
        <w:t>polymorphic_allocator</w:t>
      </w:r>
      <w:r>
        <w:t xml:space="preserve"> object, which is basically a wrapper around a </w:t>
      </w:r>
      <w:r>
        <w:rPr>
          <w:rStyle w:val="CodeFont"/>
        </w:rPr>
        <w:t>memory_resource</w:t>
      </w:r>
      <w:r>
        <w:t xml:space="preserve"> pointer, can be used just about anywhere that a raw </w:t>
      </w:r>
      <w:r>
        <w:rPr>
          <w:rStyle w:val="CodeFont"/>
        </w:rPr>
        <w:t>memory_resource</w:t>
      </w:r>
      <w:r>
        <w:t xml:space="preserve"> pointer can be used, but does not suffer from the drawbacks listed above.  Consider a minor rewrite of the </w:t>
      </w:r>
      <w:r>
        <w:rPr>
          <w:rStyle w:val="CodeFont"/>
        </w:rPr>
        <w:t>IntVec</w:t>
      </w:r>
      <w:r>
        <w:t xml:space="preserve"> class, above:</w:t>
      </w:r>
    </w:p>
    <w:p w:rsidR="00D60012" w:rsidRDefault="00D60012" w:rsidP="00D60012">
      <w:pPr>
        <w:pStyle w:val="Example"/>
      </w:pPr>
      <w:r>
        <w:t>class IntVec {</w:t>
      </w:r>
    </w:p>
    <w:p w:rsidR="00D60012" w:rsidRDefault="00D60012" w:rsidP="00D60012">
      <w:pPr>
        <w:pStyle w:val="Example"/>
      </w:pPr>
      <w:r>
        <w:t xml:space="preserve">  public:</w:t>
      </w:r>
    </w:p>
    <w:p w:rsidR="00D60012" w:rsidRPr="00D60012" w:rsidRDefault="00D60012" w:rsidP="00D60012">
      <w:pPr>
        <w:pStyle w:val="Example"/>
        <w:rPr>
          <w:b/>
        </w:rPr>
      </w:pPr>
      <w:r>
        <w:t xml:space="preserve">    </w:t>
      </w:r>
      <w:r w:rsidRPr="00D60012">
        <w:rPr>
          <w:b/>
        </w:rPr>
        <w:t xml:space="preserve">typedef </w:t>
      </w:r>
      <w:r w:rsidRPr="00D60012">
        <w:rPr>
          <w:b/>
        </w:rPr>
        <w:t xml:space="preserve">std::pmr::polymorphic_allocator&lt;int&gt; </w:t>
      </w:r>
      <w:r w:rsidRPr="00D60012">
        <w:rPr>
          <w:b/>
        </w:rPr>
        <w:t>allocator_type</w:t>
      </w:r>
      <w:r w:rsidRPr="00D60012">
        <w:rPr>
          <w:b/>
        </w:rPr>
        <w:t>;</w:t>
      </w:r>
    </w:p>
    <w:p w:rsidR="00D60012" w:rsidRDefault="00D60012" w:rsidP="00D60012">
      <w:pPr>
        <w:pStyle w:val="Example"/>
      </w:pPr>
    </w:p>
    <w:p w:rsidR="00D60012" w:rsidRDefault="00D60012" w:rsidP="00D60012">
      <w:pPr>
        <w:pStyle w:val="Example"/>
      </w:pPr>
      <w:r>
        <w:t xml:space="preserve">  private:</w:t>
      </w:r>
    </w:p>
    <w:p w:rsidR="00D60012" w:rsidRDefault="00D60012" w:rsidP="00D60012">
      <w:pPr>
        <w:pStyle w:val="Example"/>
      </w:pPr>
      <w:r>
        <w:t xml:space="preserve">    std::size_t </w:t>
      </w:r>
      <w:r>
        <w:t xml:space="preserve">   </w:t>
      </w:r>
      <w:r>
        <w:t>m_size;</w:t>
      </w:r>
    </w:p>
    <w:p w:rsidR="00D60012" w:rsidRDefault="00D60012" w:rsidP="00D60012">
      <w:pPr>
        <w:pStyle w:val="Example"/>
      </w:pPr>
      <w:r>
        <w:t xml:space="preserve">    std::size_t </w:t>
      </w:r>
      <w:r>
        <w:t xml:space="preserve">   </w:t>
      </w:r>
      <w:r>
        <w:t>m_capacity;</w:t>
      </w:r>
    </w:p>
    <w:p w:rsidR="00D60012" w:rsidRDefault="00D60012" w:rsidP="00D60012">
      <w:pPr>
        <w:pStyle w:val="Example"/>
      </w:pPr>
      <w:r>
        <w:t xml:space="preserve">    allocator_type m_alloc;</w:t>
      </w:r>
    </w:p>
    <w:p w:rsidR="00D60012" w:rsidRDefault="00D60012" w:rsidP="00D60012">
      <w:pPr>
        <w:pStyle w:val="Example"/>
      </w:pPr>
      <w:r>
        <w:t xml:space="preserve">    int *       </w:t>
      </w:r>
      <w:r>
        <w:t xml:space="preserve">   </w:t>
      </w:r>
      <w:r>
        <w:t>m_data;</w:t>
      </w:r>
    </w:p>
    <w:p w:rsidR="00D60012" w:rsidRDefault="00D60012" w:rsidP="00D60012">
      <w:pPr>
        <w:pStyle w:val="Example"/>
      </w:pPr>
      <w:r>
        <w:t xml:space="preserve">  public:</w:t>
      </w:r>
    </w:p>
    <w:p w:rsidR="00D60012" w:rsidRDefault="00D60012" w:rsidP="00D60012">
      <w:pPr>
        <w:pStyle w:val="Example"/>
      </w:pPr>
      <w:r>
        <w:t xml:space="preserve">    IntVec(std::size_t capacity</w:t>
      </w:r>
      <w:r>
        <w:t xml:space="preserve">, </w:t>
      </w:r>
      <w:r w:rsidRPr="00D60012">
        <w:rPr>
          <w:b/>
        </w:rPr>
        <w:t>allocator_type alloc = {}</w:t>
      </w:r>
      <w:r>
        <w:t xml:space="preserve"> </w:t>
      </w:r>
      <w:r>
        <w:t>);</w:t>
      </w:r>
    </w:p>
    <w:p w:rsidR="00D60012" w:rsidRDefault="00D60012" w:rsidP="00D60012">
      <w:pPr>
        <w:pStyle w:val="Example"/>
      </w:pPr>
      <w:r>
        <w:t xml:space="preserve">      : m_size(0), m_capacity(capacity)</w:t>
      </w:r>
      <w:r>
        <w:t xml:space="preserve">, </w:t>
      </w:r>
      <w:r w:rsidRPr="00D60012">
        <w:rPr>
          <w:b/>
        </w:rPr>
        <w:t>m_alloc(alloc)</w:t>
      </w:r>
    </w:p>
    <w:p w:rsidR="00D60012" w:rsidRPr="00E4536F" w:rsidRDefault="00D60012" w:rsidP="00D60012">
      <w:pPr>
        <w:pStyle w:val="Example"/>
      </w:pPr>
      <w:r>
        <w:t xml:space="preserve">      </w:t>
      </w:r>
      <w:r>
        <w:t>, m_data(</w:t>
      </w:r>
      <w:r w:rsidRPr="00D60012">
        <w:rPr>
          <w:b/>
        </w:rPr>
        <w:t>alloc.allocate(capacity)</w:t>
      </w:r>
      <w:r>
        <w:t>) { }</w:t>
      </w:r>
    </w:p>
    <w:p w:rsidR="00D60012" w:rsidRDefault="00D60012" w:rsidP="00D60012">
      <w:pPr>
        <w:pStyle w:val="Example"/>
      </w:pPr>
      <w:r>
        <w:t xml:space="preserve">    …</w:t>
      </w:r>
    </w:p>
    <w:p w:rsidR="00D60012" w:rsidRDefault="00D60012" w:rsidP="00D60012">
      <w:pPr>
        <w:pStyle w:val="Example"/>
      </w:pPr>
      <w:r>
        <w:t>};</w:t>
      </w:r>
    </w:p>
    <w:p w:rsidR="00D60012" w:rsidRDefault="00D60012" w:rsidP="00D60012">
      <w:r>
        <w:t xml:space="preserve">Let’s consider the deficiencies of using a raw </w:t>
      </w:r>
      <w:r>
        <w:rPr>
          <w:rStyle w:val="CodeFont"/>
        </w:rPr>
        <w:t>memory_resource</w:t>
      </w:r>
      <w:r>
        <w:t xml:space="preserve"> pointer one by one, to see how this approach compares:</w:t>
      </w:r>
    </w:p>
    <w:p w:rsidR="00D60012" w:rsidRDefault="00D60012" w:rsidP="00D60012">
      <w:pPr>
        <w:numPr>
          <w:ilvl w:val="0"/>
          <w:numId w:val="39"/>
        </w:numPr>
      </w:pPr>
      <w:r>
        <w:lastRenderedPageBreak/>
        <w:t xml:space="preserve">The definition of the </w:t>
      </w:r>
      <w:r w:rsidR="0013740B">
        <w:rPr>
          <w:rStyle w:val="CodeFont"/>
        </w:rPr>
        <w:t>allocator_type</w:t>
      </w:r>
      <w:r w:rsidR="0013740B">
        <w:t xml:space="preserve"> nested type and the constructor taking a trailing allocator argument allows </w:t>
      </w:r>
      <w:r w:rsidR="0013740B">
        <w:rPr>
          <w:rStyle w:val="CodeFont"/>
        </w:rPr>
        <w:t>IntVec</w:t>
      </w:r>
      <w:r w:rsidR="0013740B">
        <w:t xml:space="preserve"> to play in the world of </w:t>
      </w:r>
      <w:r w:rsidR="0013740B">
        <w:rPr>
          <w:i/>
        </w:rPr>
        <w:t>uses-allocator construction</w:t>
      </w:r>
      <w:r w:rsidR="0013740B">
        <w:t xml:space="preserve">, including being passed an allocator when inserted into a container that uses a </w:t>
      </w:r>
      <w:r w:rsidR="0013740B">
        <w:rPr>
          <w:rStyle w:val="CodeFont"/>
        </w:rPr>
        <w:t>scoped_allocator_adaptor</w:t>
      </w:r>
      <w:r w:rsidR="0013740B">
        <w:t>.</w:t>
      </w:r>
    </w:p>
    <w:p w:rsidR="0013740B" w:rsidRDefault="0013740B" w:rsidP="00D60012">
      <w:pPr>
        <w:numPr>
          <w:ilvl w:val="0"/>
          <w:numId w:val="39"/>
        </w:numPr>
      </w:pPr>
      <w:r>
        <w:t xml:space="preserve">Value-initializing the allocator causes the default memory resource to be used, simplifying the default allocator argument and reducing the chance of error.  If </w:t>
      </w:r>
      <w:r>
        <w:rPr>
          <w:rStyle w:val="CodeFont"/>
        </w:rPr>
        <w:t>IntVec</w:t>
      </w:r>
      <w:r>
        <w:t xml:space="preserve"> had a default constructor, the allocator would, again, use the default memory resource, with no effort on the part of the programmer.</w:t>
      </w:r>
    </w:p>
    <w:p w:rsidR="0013740B" w:rsidRDefault="0013740B" w:rsidP="00D60012">
      <w:pPr>
        <w:numPr>
          <w:ilvl w:val="0"/>
          <w:numId w:val="39"/>
        </w:numPr>
      </w:pPr>
      <w:r>
        <w:t xml:space="preserve">A </w:t>
      </w:r>
      <w:r>
        <w:rPr>
          <w:rStyle w:val="CodeFont"/>
        </w:rPr>
        <w:t>polymorphic_allocator</w:t>
      </w:r>
      <w:r>
        <w:t xml:space="preserve"> is not a pointer and cannot be null. Attempting to construct a </w:t>
      </w:r>
      <w:r>
        <w:rPr>
          <w:rStyle w:val="CodeFont"/>
        </w:rPr>
        <w:t>polymorphic_allocator</w:t>
      </w:r>
      <w:r>
        <w:t xml:space="preserve"> with a null pointer violates the preconditions of the </w:t>
      </w:r>
      <w:r>
        <w:rPr>
          <w:rStyle w:val="CodeFont"/>
        </w:rPr>
        <w:t>polymorphic_allocator</w:t>
      </w:r>
      <w:r>
        <w:t xml:space="preserve"> constructor. This contract can be enforced by a single contract assertion in the </w:t>
      </w:r>
      <w:r>
        <w:rPr>
          <w:rStyle w:val="CodeFont"/>
        </w:rPr>
        <w:t>polymorphic_allocator</w:t>
      </w:r>
      <w:r>
        <w:t xml:space="preserve"> constructor, rather than in every client.</w:t>
      </w:r>
    </w:p>
    <w:p w:rsidR="0013740B" w:rsidRDefault="00BA2915" w:rsidP="00D60012">
      <w:pPr>
        <w:numPr>
          <w:ilvl w:val="0"/>
          <w:numId w:val="39"/>
        </w:numPr>
      </w:pPr>
      <w:hyperlink r:id="rId12" w:history="1">
        <w:r w:rsidRPr="00F570C3">
          <w:rPr>
            <w:rStyle w:val="Hyperlink"/>
          </w:rPr>
          <w:t>P0335</w:t>
        </w:r>
      </w:hyperlink>
      <w:r>
        <w:t xml:space="preserve"> proposes that the assignment operators for </w:t>
      </w:r>
      <w:r>
        <w:rPr>
          <w:rStyle w:val="CodeFont"/>
        </w:rPr>
        <w:t>polymorphic_allocator</w:t>
      </w:r>
      <w:r>
        <w:t xml:space="preserve"> should be deleted. If it is accepted, then the problem of accidentally reseating the allocator would not exist for </w:t>
      </w:r>
      <w:r>
        <w:rPr>
          <w:rStyle w:val="CodeFont"/>
        </w:rPr>
        <w:t>polymorphic_allocator</w:t>
      </w:r>
      <w:r>
        <w:t xml:space="preserve">.  The </w:t>
      </w:r>
      <w:r>
        <w:rPr>
          <w:rStyle w:val="CodeFont"/>
        </w:rPr>
        <w:t>IntVec</w:t>
      </w:r>
      <w:r>
        <w:t xml:space="preserve"> class above would, by default, have deleted copy and move assignment operators. This would prevent the incorrect assignment operations from being generated automatically, forcing the programmer to define them, hopefully with the correct semantics. See P0035 for more details.</w:t>
      </w:r>
    </w:p>
    <w:p w:rsidR="00D04061" w:rsidRDefault="00BA2915" w:rsidP="00BA2915">
      <w:r>
        <w:t xml:space="preserve">The above list shows that </w:t>
      </w:r>
      <w:r>
        <w:rPr>
          <w:rStyle w:val="CodeFont"/>
        </w:rPr>
        <w:t>polymorphic_allocator</w:t>
      </w:r>
      <w:r>
        <w:t xml:space="preserve"> can be used idiomatically to good effect. The novel feature of this paper is not this idiomatic use, therefore, but a new specialization for </w:t>
      </w:r>
      <w:r>
        <w:rPr>
          <w:rStyle w:val="CodeFont"/>
        </w:rPr>
        <w:t>polymorphic_allocator&lt;void&gt;</w:t>
      </w:r>
      <w:r>
        <w:t xml:space="preserve">.  Unlike </w:t>
      </w:r>
      <w:r>
        <w:rPr>
          <w:rStyle w:val="CodeFont"/>
        </w:rPr>
        <w:t>std::allocator&lt;void&gt;</w:t>
      </w:r>
      <w:r>
        <w:t xml:space="preserve">, which does not actually meet the requirements of an allocator, </w:t>
      </w:r>
      <w:r>
        <w:rPr>
          <w:rStyle w:val="CodeFont"/>
        </w:rPr>
        <w:t>polymorphic_allocator&lt;void&gt;</w:t>
      </w:r>
      <w:r>
        <w:t xml:space="preserve"> is designed to be a complete allocator type.  It is similar to </w:t>
      </w:r>
      <w:r>
        <w:rPr>
          <w:rStyle w:val="CodeFont"/>
        </w:rPr>
        <w:t>polymorphic_allocator&lt;</w:t>
      </w:r>
      <w:r>
        <w:rPr>
          <w:rStyle w:val="CodeFont"/>
        </w:rPr>
        <w:t>char</w:t>
      </w:r>
      <w:r>
        <w:rPr>
          <w:rStyle w:val="CodeFont"/>
        </w:rPr>
        <w:t>&gt;</w:t>
      </w:r>
      <w:r>
        <w:t xml:space="preserve">, but has certain features to conveniently expose the features of the underlying </w:t>
      </w:r>
      <w:r>
        <w:rPr>
          <w:rStyle w:val="CodeFont"/>
        </w:rPr>
        <w:t>memory_resource</w:t>
      </w:r>
      <w:r>
        <w:t xml:space="preserve"> pointer.</w:t>
      </w:r>
    </w:p>
    <w:p w:rsidR="00D04061" w:rsidRDefault="00D04061" w:rsidP="00BA2915">
      <w:r>
        <w:t xml:space="preserve">In addition to normal allocator functions, </w:t>
      </w:r>
      <w:r>
        <w:rPr>
          <w:rStyle w:val="CodeFont"/>
        </w:rPr>
        <w:t>polymorphic_allocator&lt;void&gt;</w:t>
      </w:r>
      <w:r>
        <w:t xml:space="preserve"> provides the following features:</w:t>
      </w:r>
    </w:p>
    <w:p w:rsidR="00BA2915" w:rsidRDefault="00D04061" w:rsidP="00D04061">
      <w:pPr>
        <w:numPr>
          <w:ilvl w:val="0"/>
          <w:numId w:val="41"/>
        </w:numPr>
      </w:pPr>
      <w:r>
        <w:t xml:space="preserve">Being completely specialized, </w:t>
      </w:r>
      <w:r>
        <w:rPr>
          <w:rStyle w:val="CodeFont"/>
        </w:rPr>
        <w:t>polymorphic_allocator&lt;void&gt;</w:t>
      </w:r>
      <w:r>
        <w:t xml:space="preserve"> does not behave like a template, but like a class. This fact can prevent inadvertent template bloat in client types.</w:t>
      </w:r>
    </w:p>
    <w:p w:rsidR="00D04061" w:rsidRDefault="00D04061" w:rsidP="00D04061">
      <w:pPr>
        <w:numPr>
          <w:ilvl w:val="0"/>
          <w:numId w:val="41"/>
        </w:numPr>
      </w:pPr>
      <w:r>
        <w:t xml:space="preserve">It can allocate objects of any type without needing to use </w:t>
      </w:r>
      <w:r>
        <w:rPr>
          <w:rStyle w:val="CodeFont"/>
        </w:rPr>
        <w:t>rebind</w:t>
      </w:r>
      <w:r>
        <w:t xml:space="preserve">. Allocating types other that </w:t>
      </w:r>
      <w:r>
        <w:rPr>
          <w:rStyle w:val="CodeFont"/>
        </w:rPr>
        <w:t>value_type</w:t>
      </w:r>
      <w:r>
        <w:t xml:space="preserve"> is common for node-based and other non-vector-like containers.</w:t>
      </w:r>
    </w:p>
    <w:p w:rsidR="00D04061" w:rsidRDefault="00D04061" w:rsidP="00D04061">
      <w:pPr>
        <w:numPr>
          <w:ilvl w:val="0"/>
          <w:numId w:val="41"/>
        </w:numPr>
      </w:pPr>
      <w:r>
        <w:t xml:space="preserve">It can allocate objects on any desired alignment boundary.  For </w:t>
      </w:r>
      <w:proofErr w:type="gramStart"/>
      <w:r>
        <w:t>example</w:t>
      </w:r>
      <w:proofErr w:type="gramEnd"/>
      <w:r>
        <w:t xml:space="preserve"> </w:t>
      </w:r>
      <w:r>
        <w:rPr>
          <w:rStyle w:val="CodeFont"/>
        </w:rPr>
        <w:t>VecInt</w:t>
      </w:r>
      <w:r>
        <w:t xml:space="preserve"> might choose to align its data array on a SIMD data boundary.</w:t>
      </w:r>
    </w:p>
    <w:p w:rsidR="00D04061" w:rsidRDefault="00D04061" w:rsidP="00D04061">
      <w:pPr>
        <w:numPr>
          <w:ilvl w:val="0"/>
          <w:numId w:val="41"/>
        </w:numPr>
      </w:pPr>
      <w:r>
        <w:t xml:space="preserve">It can be used as an argument to placement </w:t>
      </w:r>
      <w:r>
        <w:rPr>
          <w:rStyle w:val="CodeFont"/>
        </w:rPr>
        <w:t>new</w:t>
      </w:r>
      <w:r>
        <w:t xml:space="preserve"> to allocate and construct objects in one step.</w:t>
      </w:r>
    </w:p>
    <w:p w:rsidR="00D04061" w:rsidRPr="00D04061" w:rsidRDefault="00D04061" w:rsidP="00D04061">
      <w:pPr>
        <w:numPr>
          <w:ilvl w:val="0"/>
          <w:numId w:val="41"/>
        </w:numPr>
      </w:pPr>
      <w:r>
        <w:lastRenderedPageBreak/>
        <w:t xml:space="preserve">It provides a good alternative to type erasure for types that don’t have an allocator template argument. Part of this proposal is to simplify </w:t>
      </w:r>
      <w:r>
        <w:rPr>
          <w:rStyle w:val="CodeFont"/>
        </w:rPr>
        <w:t>std::function</w:t>
      </w:r>
      <w:r>
        <w:t xml:space="preserve"> to avoid the problematic two-dimensional type erasure that has caused problems since C++11.</w:t>
      </w:r>
    </w:p>
    <w:p w:rsidR="00BA2915" w:rsidRDefault="00D04061" w:rsidP="00BA2915">
      <w:r>
        <w:t xml:space="preserve">In addition to the definition of </w:t>
      </w:r>
      <w:r>
        <w:rPr>
          <w:rStyle w:val="CodeFont"/>
        </w:rPr>
        <w:t>polymorphic_allocator&lt;void&gt;</w:t>
      </w:r>
      <w:r>
        <w:t xml:space="preserve"> itself, we propose </w:t>
      </w:r>
      <w:r w:rsidR="003966A7">
        <w:t>a few simplifications to the memory section of the Library Fundamentals TS:</w:t>
      </w:r>
    </w:p>
    <w:p w:rsidR="00190C35" w:rsidRDefault="00190C35" w:rsidP="003966A7">
      <w:pPr>
        <w:numPr>
          <w:ilvl w:val="0"/>
          <w:numId w:val="41"/>
        </w:numPr>
      </w:pPr>
      <w:r>
        <w:t xml:space="preserve">Remove changes to the definition of </w:t>
      </w:r>
      <w:r>
        <w:rPr>
          <w:i/>
        </w:rPr>
        <w:t>uses-allocator construction</w:t>
      </w:r>
      <w:r>
        <w:t xml:space="preserve"> (but keep the changes to the </w:t>
      </w:r>
      <w:r>
        <w:rPr>
          <w:rStyle w:val="CodeFont"/>
        </w:rPr>
        <w:t>uses_allocator</w:t>
      </w:r>
      <w:r>
        <w:t xml:space="preserve"> trait).</w:t>
      </w:r>
      <w:bookmarkStart w:id="4" w:name="_GoBack"/>
      <w:bookmarkEnd w:id="4"/>
    </w:p>
    <w:p w:rsidR="003966A7" w:rsidRDefault="003966A7" w:rsidP="003966A7">
      <w:pPr>
        <w:numPr>
          <w:ilvl w:val="0"/>
          <w:numId w:val="41"/>
        </w:numPr>
      </w:pPr>
      <w:r>
        <w:t xml:space="preserve">Rewrite the </w:t>
      </w:r>
      <w:r>
        <w:rPr>
          <w:b/>
        </w:rPr>
        <w:t>Type-erased allocator</w:t>
      </w:r>
      <w:r>
        <w:t xml:space="preserve"> section in terms of </w:t>
      </w:r>
      <w:r>
        <w:rPr>
          <w:rStyle w:val="CodeFont"/>
        </w:rPr>
        <w:t>polymorphic_allocator&lt;void&gt;</w:t>
      </w:r>
      <w:r>
        <w:t xml:space="preserve"> instead of </w:t>
      </w:r>
      <w:r>
        <w:rPr>
          <w:rStyle w:val="CodeFont"/>
        </w:rPr>
        <w:t>memory_resource*</w:t>
      </w:r>
      <w:r>
        <w:t>.</w:t>
      </w:r>
    </w:p>
    <w:p w:rsidR="003966A7" w:rsidRDefault="003966A7" w:rsidP="003966A7">
      <w:pPr>
        <w:numPr>
          <w:ilvl w:val="0"/>
          <w:numId w:val="41"/>
        </w:numPr>
      </w:pPr>
      <w:r>
        <w:t>Elimin</w:t>
      </w:r>
      <w:r w:rsidR="007B6197">
        <w:t xml:space="preserve">ate type-erased allocators from the </w:t>
      </w:r>
      <w:r w:rsidR="007B6197">
        <w:rPr>
          <w:rStyle w:val="CodeFont"/>
        </w:rPr>
        <w:t>function</w:t>
      </w:r>
      <w:r w:rsidR="007B6197">
        <w:t xml:space="preserve"> class template, replacing it with </w:t>
      </w:r>
      <w:r w:rsidR="007B6197">
        <w:rPr>
          <w:rStyle w:val="CodeFont"/>
        </w:rPr>
        <w:t>polymorphic_allocator&lt;void&gt;</w:t>
      </w:r>
      <w:r w:rsidR="007B6197">
        <w:t>. (Note that the type-erased allocator was not implemented by any major standard-library supplier</w:t>
      </w:r>
      <w:proofErr w:type="gramStart"/>
      <w:r w:rsidR="007B6197">
        <w:t>. )</w:t>
      </w:r>
      <w:proofErr w:type="gramEnd"/>
    </w:p>
    <w:p w:rsidR="007B6197" w:rsidRPr="00D04061" w:rsidRDefault="00C55902" w:rsidP="003966A7">
      <w:pPr>
        <w:numPr>
          <w:ilvl w:val="0"/>
          <w:numId w:val="41"/>
        </w:numPr>
      </w:pPr>
      <w:r>
        <w:t xml:space="preserve">Update </w:t>
      </w:r>
      <w:r>
        <w:rPr>
          <w:rStyle w:val="CodeFont"/>
        </w:rPr>
        <w:t>promise</w:t>
      </w:r>
      <w:r>
        <w:t xml:space="preserve"> and </w:t>
      </w:r>
      <w:r>
        <w:rPr>
          <w:rStyle w:val="CodeFont"/>
        </w:rPr>
        <w:t>packaged_task</w:t>
      </w:r>
      <w:r>
        <w:t xml:space="preserve"> to use the new type-erased allocator idiom.</w:t>
      </w:r>
    </w:p>
    <w:p w:rsidR="0048523B" w:rsidRDefault="0048523B" w:rsidP="00EE35C0">
      <w:pPr>
        <w:pStyle w:val="Heading1"/>
      </w:pPr>
      <w:bookmarkStart w:id="5" w:name="_Toc451690363"/>
      <w:r>
        <w:t>Alternatives Considered</w:t>
      </w:r>
      <w:bookmarkEnd w:id="5"/>
    </w:p>
    <w:bookmarkStart w:id="6" w:name="_Toc451690364"/>
    <w:p w:rsidR="00C55902" w:rsidRPr="00C55902" w:rsidRDefault="00C55902" w:rsidP="00C55902">
      <w:r>
        <w:fldChar w:fldCharType="begin"/>
      </w:r>
      <w:r>
        <w:instrText xml:space="preserve"> HYPERLINK "http://www.open-std.org/JTC1/SC22/WG21/docs/papers/2015/p0148r0.pdf" </w:instrText>
      </w:r>
      <w:r>
        <w:fldChar w:fldCharType="separate"/>
      </w:r>
      <w:r w:rsidRPr="00251451">
        <w:rPr>
          <w:rStyle w:val="Hyperlink"/>
        </w:rPr>
        <w:t>P0148</w:t>
      </w:r>
      <w:r>
        <w:fldChar w:fldCharType="end"/>
      </w:r>
      <w:r>
        <w:t xml:space="preserve"> </w:t>
      </w:r>
      <w:r>
        <w:t xml:space="preserve">proposed a new type, </w:t>
      </w:r>
      <w:r w:rsidRPr="00C55902">
        <w:rPr>
          <w:rStyle w:val="CodeFont"/>
        </w:rPr>
        <w:t>memory_resource_ptr</w:t>
      </w:r>
      <w:r>
        <w:t xml:space="preserve">, which provided many of the benefits described for </w:t>
      </w:r>
      <w:r>
        <w:rPr>
          <w:rStyle w:val="CodeFont"/>
        </w:rPr>
        <w:t>polymorphic_allocator&lt;void&gt;</w:t>
      </w:r>
      <w:r>
        <w:t xml:space="preserve">.  However, the </w:t>
      </w:r>
      <w:r>
        <w:rPr>
          <w:rStyle w:val="CodeFont"/>
        </w:rPr>
        <w:t>memory_resource_ptr</w:t>
      </w:r>
      <w:r>
        <w:t xml:space="preserve"> type did not </w:t>
      </w:r>
    </w:p>
    <w:p w:rsidR="003D3F44" w:rsidRDefault="0082087F" w:rsidP="00EE35C0">
      <w:pPr>
        <w:pStyle w:val="Heading1"/>
      </w:pPr>
      <w:r>
        <w:t>Formal</w:t>
      </w:r>
      <w:r w:rsidR="003D3F44">
        <w:t xml:space="preserve"> Wording</w:t>
      </w:r>
      <w:bookmarkEnd w:id="6"/>
    </w:p>
    <w:p w:rsidR="005A1DFA" w:rsidRPr="00BA0B9F" w:rsidRDefault="005A1DFA" w:rsidP="005A1DFA">
      <w:pPr>
        <w:pStyle w:val="Heading2"/>
      </w:pPr>
      <w:bookmarkStart w:id="7" w:name="_Toc451690365"/>
      <w:r w:rsidRPr="00BA0B9F">
        <w:t>Document Conventions</w:t>
      </w:r>
      <w:bookmarkEnd w:id="7"/>
    </w:p>
    <w:p w:rsidR="005A1DFA" w:rsidRDefault="005A1DFA" w:rsidP="005A1DFA">
      <w:pPr>
        <w:pStyle w:val="BodyText"/>
      </w:pPr>
      <w:r>
        <w:t>All section names and numbers are relative to the &lt;&lt;</w:t>
      </w:r>
      <w:r w:rsidRPr="0048523B">
        <w:rPr>
          <w:color w:val="FFC000"/>
        </w:rPr>
        <w:t>source document here</w:t>
      </w:r>
      <w:r>
        <w:t>&gt;&gt;.</w:t>
      </w:r>
    </w:p>
    <w:p w:rsidR="005A1DFA" w:rsidRDefault="005A1DFA" w:rsidP="005A1DFA">
      <w:pPr>
        <w:pStyle w:val="WP"/>
        <w:ind w:firstLine="0"/>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rsidR="005A1DFA" w:rsidRDefault="005A1DFA" w:rsidP="005A1DFA">
      <w:pPr>
        <w:pStyle w:val="Rationale"/>
      </w:pPr>
      <w:r>
        <w:t>Comments and rationale mixed in with the proposed wording appears as shaded text.</w:t>
      </w:r>
    </w:p>
    <w:p w:rsidR="005A1DFA" w:rsidRDefault="005A1DFA" w:rsidP="005A1DFA">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rsidR="0095246A" w:rsidRDefault="0095246A" w:rsidP="0095246A">
      <w:pPr>
        <w:pStyle w:val="Heading1"/>
      </w:pPr>
      <w:bookmarkStart w:id="8" w:name="_Toc451690366"/>
      <w:r w:rsidRPr="00BA0B9F">
        <w:t>References</w:t>
      </w:r>
      <w:bookmarkEnd w:id="8"/>
    </w:p>
    <w:p w:rsidR="00251451" w:rsidRPr="00251451" w:rsidRDefault="00251451" w:rsidP="00251451">
      <w:hyperlink r:id="rId13" w:history="1">
        <w:r w:rsidRPr="00251451">
          <w:rPr>
            <w:rStyle w:val="Hyperlink"/>
          </w:rPr>
          <w:t>N4584</w:t>
        </w:r>
      </w:hyperlink>
      <w:r>
        <w:t xml:space="preserve"> Working draft, Library Fundamentals v2</w:t>
      </w:r>
    </w:p>
    <w:p w:rsidR="00251451" w:rsidRDefault="00251451" w:rsidP="00251451">
      <w:pPr>
        <w:jc w:val="both"/>
      </w:pPr>
      <w:hyperlink r:id="rId14" w:history="1">
        <w:r w:rsidRPr="00251451">
          <w:rPr>
            <w:rStyle w:val="Hyperlink"/>
          </w:rPr>
          <w:t>N3916</w:t>
        </w:r>
      </w:hyperlink>
      <w:r>
        <w:t xml:space="preserve"> polymorphic memory resources</w:t>
      </w:r>
    </w:p>
    <w:p w:rsidR="00251451" w:rsidRDefault="00251451" w:rsidP="00251451">
      <w:hyperlink r:id="rId15" w:history="1">
        <w:r w:rsidRPr="00251451">
          <w:rPr>
            <w:rStyle w:val="Hyperlink"/>
          </w:rPr>
          <w:t>P0148</w:t>
        </w:r>
      </w:hyperlink>
      <w:r>
        <w:t xml:space="preserve"> </w:t>
      </w:r>
      <w:proofErr w:type="spellStart"/>
      <w:r>
        <w:t>memory_resource_ptr</w:t>
      </w:r>
      <w:proofErr w:type="spellEnd"/>
    </w:p>
    <w:p w:rsidR="00F570C3" w:rsidRPr="00251451" w:rsidRDefault="00F570C3" w:rsidP="00251451">
      <w:hyperlink r:id="rId16" w:history="1">
        <w:r w:rsidRPr="00F570C3">
          <w:rPr>
            <w:rStyle w:val="Hyperlink"/>
          </w:rPr>
          <w:t>P0335</w:t>
        </w:r>
      </w:hyperlink>
      <w:r>
        <w:t xml:space="preserve"> Delete </w:t>
      </w:r>
      <w:r w:rsidRPr="00F570C3">
        <w:rPr>
          <w:rStyle w:val="CodeFont"/>
        </w:rPr>
        <w:t>operator=</w:t>
      </w:r>
      <w:r>
        <w:t xml:space="preserve"> for </w:t>
      </w:r>
      <w:r w:rsidRPr="00F570C3">
        <w:rPr>
          <w:rStyle w:val="CodeFont"/>
        </w:rPr>
        <w:t>polymorphic_allocator</w:t>
      </w:r>
    </w:p>
    <w:p w:rsidR="0048523B" w:rsidRPr="0048523B" w:rsidRDefault="0048523B" w:rsidP="0048523B">
      <w:pPr>
        <w:pStyle w:val="Heading1"/>
      </w:pPr>
      <w:bookmarkStart w:id="9" w:name="_Toc451690367"/>
      <w:r>
        <w:t>Acknowledgements</w:t>
      </w:r>
      <w:bookmarkEnd w:id="3"/>
      <w:bookmarkEnd w:id="9"/>
    </w:p>
    <w:sectPr w:rsidR="0048523B" w:rsidRPr="0048523B" w:rsidSect="00114C76">
      <w:footerReference w:type="default" r:id="rId17"/>
      <w:pgSz w:w="12240" w:h="15840" w:code="1"/>
      <w:pgMar w:top="1440" w:right="1080" w:bottom="1440" w:left="1080" w:header="72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506" w:rsidRDefault="00F71506">
      <w:r>
        <w:separator/>
      </w:r>
    </w:p>
  </w:endnote>
  <w:endnote w:type="continuationSeparator" w:id="0">
    <w:p w:rsidR="00F71506" w:rsidRDefault="00F7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14" w:rsidRDefault="00F71506" w:rsidP="00114C76">
    <w:pPr>
      <w:pStyle w:val="Footer"/>
      <w:tabs>
        <w:tab w:val="clear" w:pos="4320"/>
        <w:tab w:val="clear" w:pos="8640"/>
        <w:tab w:val="right" w:pos="10080"/>
      </w:tabs>
      <w:ind w:left="-360"/>
    </w:pPr>
    <w:r>
      <w:fldChar w:fldCharType="begin"/>
    </w:r>
    <w:r>
      <w:instrText xml:space="preserve"> DOCPROPERTY  "Document number"  \* MERGEFORMAT </w:instrText>
    </w:r>
    <w:r>
      <w:fldChar w:fldCharType="separate"/>
    </w:r>
    <w:r w:rsidR="008B1AC5">
      <w:t>D0339r0</w:t>
    </w:r>
    <w:r>
      <w:fldChar w:fldCharType="end"/>
    </w:r>
    <w:r w:rsidR="000E1314">
      <w:t xml:space="preserve">: </w:t>
    </w:r>
    <w:r w:rsidR="00C17FE7">
      <w:fldChar w:fldCharType="begin"/>
    </w:r>
    <w:r w:rsidR="00C17FE7">
      <w:instrText xml:space="preserve"> TITLE   \* MERGEFORMAT </w:instrText>
    </w:r>
    <w:r w:rsidR="00C17FE7">
      <w:fldChar w:fldCharType="separate"/>
    </w:r>
    <w:proofErr w:type="spellStart"/>
    <w:r w:rsidR="008B1AC5">
      <w:t>polymorphic_allocator</w:t>
    </w:r>
    <w:proofErr w:type="spellEnd"/>
    <w:r w:rsidR="008B1AC5">
      <w:t>&lt;void&gt; as a vocabulary type</w:t>
    </w:r>
    <w:r w:rsidR="00C17FE7">
      <w:fldChar w:fldCharType="end"/>
    </w:r>
    <w:r w:rsidR="000E1314">
      <w:tab/>
    </w:r>
    <w:r w:rsidR="000E1314">
      <w:rPr>
        <w:rStyle w:val="PageNumber"/>
      </w:rPr>
      <w:t xml:space="preserve">Page </w:t>
    </w:r>
    <w:r w:rsidR="000E1314">
      <w:rPr>
        <w:rStyle w:val="PageNumber"/>
      </w:rPr>
      <w:fldChar w:fldCharType="begin"/>
    </w:r>
    <w:r w:rsidR="000E1314">
      <w:rPr>
        <w:rStyle w:val="PageNumber"/>
      </w:rPr>
      <w:instrText xml:space="preserve"> PAGE </w:instrText>
    </w:r>
    <w:r w:rsidR="000E1314">
      <w:rPr>
        <w:rStyle w:val="PageNumber"/>
      </w:rPr>
      <w:fldChar w:fldCharType="separate"/>
    </w:r>
    <w:r w:rsidR="00190C35">
      <w:rPr>
        <w:rStyle w:val="PageNumber"/>
        <w:noProof/>
      </w:rPr>
      <w:t>3</w:t>
    </w:r>
    <w:r w:rsidR="000E1314">
      <w:rPr>
        <w:rStyle w:val="PageNumber"/>
      </w:rPr>
      <w:fldChar w:fldCharType="end"/>
    </w:r>
    <w:r w:rsidR="000E1314">
      <w:rPr>
        <w:rStyle w:val="PageNumber"/>
      </w:rPr>
      <w:t xml:space="preserve"> of </w:t>
    </w:r>
    <w:r w:rsidR="000E1314">
      <w:rPr>
        <w:rStyle w:val="PageNumber"/>
      </w:rPr>
      <w:fldChar w:fldCharType="begin"/>
    </w:r>
    <w:r w:rsidR="000E1314">
      <w:rPr>
        <w:rStyle w:val="PageNumber"/>
      </w:rPr>
      <w:instrText xml:space="preserve"> NUMPAGES </w:instrText>
    </w:r>
    <w:r w:rsidR="000E1314">
      <w:rPr>
        <w:rStyle w:val="PageNumber"/>
      </w:rPr>
      <w:fldChar w:fldCharType="separate"/>
    </w:r>
    <w:r w:rsidR="00190C35">
      <w:rPr>
        <w:rStyle w:val="PageNumber"/>
        <w:noProof/>
      </w:rPr>
      <w:t>6</w:t>
    </w:r>
    <w:r w:rsidR="000E131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506" w:rsidRDefault="00F71506">
      <w:r>
        <w:separator/>
      </w:r>
    </w:p>
  </w:footnote>
  <w:footnote w:type="continuationSeparator" w:id="0">
    <w:p w:rsidR="00F71506" w:rsidRDefault="00F71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0E4C"/>
    <w:multiLevelType w:val="hybridMultilevel"/>
    <w:tmpl w:val="57605BEA"/>
    <w:lvl w:ilvl="0" w:tplc="9B8EFFDA">
      <w:start w:val="1"/>
      <w:numFmt w:val="bullet"/>
      <w:lvlText w:val=""/>
      <w:lvlJc w:val="left"/>
      <w:pPr>
        <w:tabs>
          <w:tab w:val="num" w:pos="720"/>
        </w:tabs>
        <w:ind w:left="720" w:hanging="360"/>
      </w:pPr>
      <w:rPr>
        <w:rFonts w:ascii="Symbol" w:hAnsi="Symbol" w:hint="default"/>
      </w:rPr>
    </w:lvl>
    <w:lvl w:ilvl="1" w:tplc="17E6554E" w:tentative="1">
      <w:start w:val="1"/>
      <w:numFmt w:val="bullet"/>
      <w:lvlText w:val="o"/>
      <w:lvlJc w:val="left"/>
      <w:pPr>
        <w:tabs>
          <w:tab w:val="num" w:pos="1440"/>
        </w:tabs>
        <w:ind w:left="1440" w:hanging="360"/>
      </w:pPr>
      <w:rPr>
        <w:rFonts w:ascii="Courier New" w:hAnsi="Courier New" w:cs="Courier New" w:hint="default"/>
      </w:rPr>
    </w:lvl>
    <w:lvl w:ilvl="2" w:tplc="F06844DA" w:tentative="1">
      <w:start w:val="1"/>
      <w:numFmt w:val="bullet"/>
      <w:lvlText w:val=""/>
      <w:lvlJc w:val="left"/>
      <w:pPr>
        <w:tabs>
          <w:tab w:val="num" w:pos="2160"/>
        </w:tabs>
        <w:ind w:left="2160" w:hanging="360"/>
      </w:pPr>
      <w:rPr>
        <w:rFonts w:ascii="Wingdings" w:hAnsi="Wingdings" w:hint="default"/>
      </w:rPr>
    </w:lvl>
    <w:lvl w:ilvl="3" w:tplc="B9E28244" w:tentative="1">
      <w:start w:val="1"/>
      <w:numFmt w:val="bullet"/>
      <w:lvlText w:val=""/>
      <w:lvlJc w:val="left"/>
      <w:pPr>
        <w:tabs>
          <w:tab w:val="num" w:pos="2880"/>
        </w:tabs>
        <w:ind w:left="2880" w:hanging="360"/>
      </w:pPr>
      <w:rPr>
        <w:rFonts w:ascii="Symbol" w:hAnsi="Symbol" w:hint="default"/>
      </w:rPr>
    </w:lvl>
    <w:lvl w:ilvl="4" w:tplc="D9CE5FC0" w:tentative="1">
      <w:start w:val="1"/>
      <w:numFmt w:val="bullet"/>
      <w:lvlText w:val="o"/>
      <w:lvlJc w:val="left"/>
      <w:pPr>
        <w:tabs>
          <w:tab w:val="num" w:pos="3600"/>
        </w:tabs>
        <w:ind w:left="3600" w:hanging="360"/>
      </w:pPr>
      <w:rPr>
        <w:rFonts w:ascii="Courier New" w:hAnsi="Courier New" w:cs="Courier New" w:hint="default"/>
      </w:rPr>
    </w:lvl>
    <w:lvl w:ilvl="5" w:tplc="D34A59FA" w:tentative="1">
      <w:start w:val="1"/>
      <w:numFmt w:val="bullet"/>
      <w:lvlText w:val=""/>
      <w:lvlJc w:val="left"/>
      <w:pPr>
        <w:tabs>
          <w:tab w:val="num" w:pos="4320"/>
        </w:tabs>
        <w:ind w:left="4320" w:hanging="360"/>
      </w:pPr>
      <w:rPr>
        <w:rFonts w:ascii="Wingdings" w:hAnsi="Wingdings" w:hint="default"/>
      </w:rPr>
    </w:lvl>
    <w:lvl w:ilvl="6" w:tplc="62AA7F00" w:tentative="1">
      <w:start w:val="1"/>
      <w:numFmt w:val="bullet"/>
      <w:lvlText w:val=""/>
      <w:lvlJc w:val="left"/>
      <w:pPr>
        <w:tabs>
          <w:tab w:val="num" w:pos="5040"/>
        </w:tabs>
        <w:ind w:left="5040" w:hanging="360"/>
      </w:pPr>
      <w:rPr>
        <w:rFonts w:ascii="Symbol" w:hAnsi="Symbol" w:hint="default"/>
      </w:rPr>
    </w:lvl>
    <w:lvl w:ilvl="7" w:tplc="8C4CCB52" w:tentative="1">
      <w:start w:val="1"/>
      <w:numFmt w:val="bullet"/>
      <w:lvlText w:val="o"/>
      <w:lvlJc w:val="left"/>
      <w:pPr>
        <w:tabs>
          <w:tab w:val="num" w:pos="5760"/>
        </w:tabs>
        <w:ind w:left="5760" w:hanging="360"/>
      </w:pPr>
      <w:rPr>
        <w:rFonts w:ascii="Courier New" w:hAnsi="Courier New" w:cs="Courier New" w:hint="default"/>
      </w:rPr>
    </w:lvl>
    <w:lvl w:ilvl="8" w:tplc="9DFE809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E57776"/>
    <w:multiLevelType w:val="hybridMultilevel"/>
    <w:tmpl w:val="264E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7"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7D0475"/>
    <w:multiLevelType w:val="hybridMultilevel"/>
    <w:tmpl w:val="6268A21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0" w15:restartNumberingAfterBreak="0">
    <w:nsid w:val="23082E26"/>
    <w:multiLevelType w:val="hybridMultilevel"/>
    <w:tmpl w:val="E7CC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D13FF"/>
    <w:multiLevelType w:val="hybridMultilevel"/>
    <w:tmpl w:val="9AE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B4D13"/>
    <w:multiLevelType w:val="hybridMultilevel"/>
    <w:tmpl w:val="3870A9C0"/>
    <w:lvl w:ilvl="0" w:tplc="882A39D6">
      <w:start w:val="1"/>
      <w:numFmt w:val="decimal"/>
      <w:lvlText w:val="%1."/>
      <w:lvlJc w:val="left"/>
      <w:pPr>
        <w:tabs>
          <w:tab w:val="num" w:pos="360"/>
        </w:tabs>
        <w:ind w:left="360" w:hanging="360"/>
      </w:pPr>
    </w:lvl>
    <w:lvl w:ilvl="1" w:tplc="4EE2B05C" w:tentative="1">
      <w:start w:val="1"/>
      <w:numFmt w:val="lowerLetter"/>
      <w:lvlText w:val="%2."/>
      <w:lvlJc w:val="left"/>
      <w:pPr>
        <w:tabs>
          <w:tab w:val="num" w:pos="1080"/>
        </w:tabs>
        <w:ind w:left="1080" w:hanging="360"/>
      </w:pPr>
    </w:lvl>
    <w:lvl w:ilvl="2" w:tplc="44829648" w:tentative="1">
      <w:start w:val="1"/>
      <w:numFmt w:val="lowerRoman"/>
      <w:lvlText w:val="%3."/>
      <w:lvlJc w:val="right"/>
      <w:pPr>
        <w:tabs>
          <w:tab w:val="num" w:pos="1800"/>
        </w:tabs>
        <w:ind w:left="1800" w:hanging="180"/>
      </w:pPr>
    </w:lvl>
    <w:lvl w:ilvl="3" w:tplc="AEEE8DF2" w:tentative="1">
      <w:start w:val="1"/>
      <w:numFmt w:val="decimal"/>
      <w:lvlText w:val="%4."/>
      <w:lvlJc w:val="left"/>
      <w:pPr>
        <w:tabs>
          <w:tab w:val="num" w:pos="2520"/>
        </w:tabs>
        <w:ind w:left="2520" w:hanging="360"/>
      </w:pPr>
    </w:lvl>
    <w:lvl w:ilvl="4" w:tplc="111A6A10" w:tentative="1">
      <w:start w:val="1"/>
      <w:numFmt w:val="lowerLetter"/>
      <w:lvlText w:val="%5."/>
      <w:lvlJc w:val="left"/>
      <w:pPr>
        <w:tabs>
          <w:tab w:val="num" w:pos="3240"/>
        </w:tabs>
        <w:ind w:left="3240" w:hanging="360"/>
      </w:pPr>
    </w:lvl>
    <w:lvl w:ilvl="5" w:tplc="53681A5C" w:tentative="1">
      <w:start w:val="1"/>
      <w:numFmt w:val="lowerRoman"/>
      <w:lvlText w:val="%6."/>
      <w:lvlJc w:val="right"/>
      <w:pPr>
        <w:tabs>
          <w:tab w:val="num" w:pos="3960"/>
        </w:tabs>
        <w:ind w:left="3960" w:hanging="180"/>
      </w:pPr>
    </w:lvl>
    <w:lvl w:ilvl="6" w:tplc="9E62C0A4" w:tentative="1">
      <w:start w:val="1"/>
      <w:numFmt w:val="decimal"/>
      <w:lvlText w:val="%7."/>
      <w:lvlJc w:val="left"/>
      <w:pPr>
        <w:tabs>
          <w:tab w:val="num" w:pos="4680"/>
        </w:tabs>
        <w:ind w:left="4680" w:hanging="360"/>
      </w:pPr>
    </w:lvl>
    <w:lvl w:ilvl="7" w:tplc="C85C2490" w:tentative="1">
      <w:start w:val="1"/>
      <w:numFmt w:val="lowerLetter"/>
      <w:lvlText w:val="%8."/>
      <w:lvlJc w:val="left"/>
      <w:pPr>
        <w:tabs>
          <w:tab w:val="num" w:pos="5400"/>
        </w:tabs>
        <w:ind w:left="5400" w:hanging="360"/>
      </w:pPr>
    </w:lvl>
    <w:lvl w:ilvl="8" w:tplc="FC4C8668" w:tentative="1">
      <w:start w:val="1"/>
      <w:numFmt w:val="lowerRoman"/>
      <w:lvlText w:val="%9."/>
      <w:lvlJc w:val="right"/>
      <w:pPr>
        <w:tabs>
          <w:tab w:val="num" w:pos="6120"/>
        </w:tabs>
        <w:ind w:left="6120" w:hanging="180"/>
      </w:pPr>
    </w:lvl>
  </w:abstractNum>
  <w:abstractNum w:abstractNumId="14"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0"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D1BD5"/>
    <w:multiLevelType w:val="hybridMultilevel"/>
    <w:tmpl w:val="11E26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F4933"/>
    <w:multiLevelType w:val="hybridMultilevel"/>
    <w:tmpl w:val="D4D68E44"/>
    <w:lvl w:ilvl="0" w:tplc="16F2B412">
      <w:start w:val="1"/>
      <w:numFmt w:val="decimal"/>
      <w:lvlText w:val="%1."/>
      <w:lvlJc w:val="left"/>
      <w:pPr>
        <w:tabs>
          <w:tab w:val="num" w:pos="720"/>
        </w:tabs>
        <w:ind w:left="720" w:hanging="360"/>
      </w:pPr>
    </w:lvl>
    <w:lvl w:ilvl="1" w:tplc="CEB80568" w:tentative="1">
      <w:start w:val="1"/>
      <w:numFmt w:val="lowerLetter"/>
      <w:lvlText w:val="%2."/>
      <w:lvlJc w:val="left"/>
      <w:pPr>
        <w:tabs>
          <w:tab w:val="num" w:pos="1440"/>
        </w:tabs>
        <w:ind w:left="1440" w:hanging="360"/>
      </w:pPr>
    </w:lvl>
    <w:lvl w:ilvl="2" w:tplc="E88274AE" w:tentative="1">
      <w:start w:val="1"/>
      <w:numFmt w:val="lowerRoman"/>
      <w:lvlText w:val="%3."/>
      <w:lvlJc w:val="right"/>
      <w:pPr>
        <w:tabs>
          <w:tab w:val="num" w:pos="2160"/>
        </w:tabs>
        <w:ind w:left="2160" w:hanging="180"/>
      </w:pPr>
    </w:lvl>
    <w:lvl w:ilvl="3" w:tplc="DCCC1A3E" w:tentative="1">
      <w:start w:val="1"/>
      <w:numFmt w:val="decimal"/>
      <w:lvlText w:val="%4."/>
      <w:lvlJc w:val="left"/>
      <w:pPr>
        <w:tabs>
          <w:tab w:val="num" w:pos="2880"/>
        </w:tabs>
        <w:ind w:left="2880" w:hanging="360"/>
      </w:pPr>
    </w:lvl>
    <w:lvl w:ilvl="4" w:tplc="34F04AA8" w:tentative="1">
      <w:start w:val="1"/>
      <w:numFmt w:val="lowerLetter"/>
      <w:lvlText w:val="%5."/>
      <w:lvlJc w:val="left"/>
      <w:pPr>
        <w:tabs>
          <w:tab w:val="num" w:pos="3600"/>
        </w:tabs>
        <w:ind w:left="3600" w:hanging="360"/>
      </w:pPr>
    </w:lvl>
    <w:lvl w:ilvl="5" w:tplc="9786913E" w:tentative="1">
      <w:start w:val="1"/>
      <w:numFmt w:val="lowerRoman"/>
      <w:lvlText w:val="%6."/>
      <w:lvlJc w:val="right"/>
      <w:pPr>
        <w:tabs>
          <w:tab w:val="num" w:pos="4320"/>
        </w:tabs>
        <w:ind w:left="4320" w:hanging="180"/>
      </w:pPr>
    </w:lvl>
    <w:lvl w:ilvl="6" w:tplc="5B901D9A" w:tentative="1">
      <w:start w:val="1"/>
      <w:numFmt w:val="decimal"/>
      <w:lvlText w:val="%7."/>
      <w:lvlJc w:val="left"/>
      <w:pPr>
        <w:tabs>
          <w:tab w:val="num" w:pos="5040"/>
        </w:tabs>
        <w:ind w:left="5040" w:hanging="360"/>
      </w:pPr>
    </w:lvl>
    <w:lvl w:ilvl="7" w:tplc="0AC6D084" w:tentative="1">
      <w:start w:val="1"/>
      <w:numFmt w:val="lowerLetter"/>
      <w:lvlText w:val="%8."/>
      <w:lvlJc w:val="left"/>
      <w:pPr>
        <w:tabs>
          <w:tab w:val="num" w:pos="5760"/>
        </w:tabs>
        <w:ind w:left="5760" w:hanging="360"/>
      </w:pPr>
    </w:lvl>
    <w:lvl w:ilvl="8" w:tplc="0A28E61E" w:tentative="1">
      <w:start w:val="1"/>
      <w:numFmt w:val="lowerRoman"/>
      <w:lvlText w:val="%9."/>
      <w:lvlJc w:val="right"/>
      <w:pPr>
        <w:tabs>
          <w:tab w:val="num" w:pos="6480"/>
        </w:tabs>
        <w:ind w:left="6480" w:hanging="180"/>
      </w:pPr>
    </w:lvl>
  </w:abstractNum>
  <w:abstractNum w:abstractNumId="26"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61A954CD"/>
    <w:multiLevelType w:val="hybridMultilevel"/>
    <w:tmpl w:val="03D6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E880625"/>
    <w:multiLevelType w:val="hybridMultilevel"/>
    <w:tmpl w:val="E33E8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5"/>
  </w:num>
  <w:num w:numId="4">
    <w:abstractNumId w:val="36"/>
  </w:num>
  <w:num w:numId="5">
    <w:abstractNumId w:val="19"/>
  </w:num>
  <w:num w:numId="6">
    <w:abstractNumId w:val="13"/>
  </w:num>
  <w:num w:numId="7">
    <w:abstractNumId w:val="26"/>
  </w:num>
  <w:num w:numId="8">
    <w:abstractNumId w:val="17"/>
  </w:num>
  <w:num w:numId="9">
    <w:abstractNumId w:val="38"/>
  </w:num>
  <w:num w:numId="10">
    <w:abstractNumId w:val="20"/>
  </w:num>
  <w:num w:numId="11">
    <w:abstractNumId w:val="37"/>
  </w:num>
  <w:num w:numId="12">
    <w:abstractNumId w:val="16"/>
  </w:num>
  <w:num w:numId="13">
    <w:abstractNumId w:val="29"/>
  </w:num>
  <w:num w:numId="14">
    <w:abstractNumId w:val="7"/>
  </w:num>
  <w:num w:numId="15">
    <w:abstractNumId w:val="3"/>
  </w:num>
  <w:num w:numId="16">
    <w:abstractNumId w:val="7"/>
  </w:num>
  <w:num w:numId="17">
    <w:abstractNumId w:val="23"/>
  </w:num>
  <w:num w:numId="18">
    <w:abstractNumId w:val="32"/>
  </w:num>
  <w:num w:numId="19">
    <w:abstractNumId w:val="2"/>
  </w:num>
  <w:num w:numId="20">
    <w:abstractNumId w:val="14"/>
  </w:num>
  <w:num w:numId="21">
    <w:abstractNumId w:val="30"/>
  </w:num>
  <w:num w:numId="22">
    <w:abstractNumId w:val="11"/>
  </w:num>
  <w:num w:numId="23">
    <w:abstractNumId w:val="35"/>
  </w:num>
  <w:num w:numId="24">
    <w:abstractNumId w:val="4"/>
  </w:num>
  <w:num w:numId="25">
    <w:abstractNumId w:val="28"/>
  </w:num>
  <w:num w:numId="26">
    <w:abstractNumId w:val="24"/>
  </w:num>
  <w:num w:numId="27">
    <w:abstractNumId w:val="33"/>
  </w:num>
  <w:num w:numId="28">
    <w:abstractNumId w:val="0"/>
  </w:num>
  <w:num w:numId="29">
    <w:abstractNumId w:val="18"/>
  </w:num>
  <w:num w:numId="30">
    <w:abstractNumId w:val="31"/>
  </w:num>
  <w:num w:numId="31">
    <w:abstractNumId w:val="21"/>
  </w:num>
  <w:num w:numId="32">
    <w:abstractNumId w:val="15"/>
  </w:num>
  <w:num w:numId="33">
    <w:abstractNumId w:val="34"/>
  </w:num>
  <w:num w:numId="34">
    <w:abstractNumId w:val="39"/>
  </w:num>
  <w:num w:numId="35">
    <w:abstractNumId w:val="5"/>
  </w:num>
  <w:num w:numId="36">
    <w:abstractNumId w:val="40"/>
  </w:num>
  <w:num w:numId="37">
    <w:abstractNumId w:val="10"/>
  </w:num>
  <w:num w:numId="38">
    <w:abstractNumId w:val="27"/>
  </w:num>
  <w:num w:numId="39">
    <w:abstractNumId w:val="22"/>
  </w:num>
  <w:num w:numId="40">
    <w:abstractNumId w:val="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AC5"/>
    <w:rsid w:val="00006EF3"/>
    <w:rsid w:val="000071C3"/>
    <w:rsid w:val="0001145F"/>
    <w:rsid w:val="00014969"/>
    <w:rsid w:val="00017190"/>
    <w:rsid w:val="00017B09"/>
    <w:rsid w:val="00024F9E"/>
    <w:rsid w:val="00035E30"/>
    <w:rsid w:val="000404BF"/>
    <w:rsid w:val="000415BB"/>
    <w:rsid w:val="00044C0D"/>
    <w:rsid w:val="00044EDD"/>
    <w:rsid w:val="00051914"/>
    <w:rsid w:val="00051CA1"/>
    <w:rsid w:val="000530A8"/>
    <w:rsid w:val="00055404"/>
    <w:rsid w:val="0007015D"/>
    <w:rsid w:val="000828BF"/>
    <w:rsid w:val="0008533D"/>
    <w:rsid w:val="000904DA"/>
    <w:rsid w:val="0009090C"/>
    <w:rsid w:val="000914DA"/>
    <w:rsid w:val="00094CD1"/>
    <w:rsid w:val="000954B0"/>
    <w:rsid w:val="000A3AA7"/>
    <w:rsid w:val="000A48FB"/>
    <w:rsid w:val="000A4E69"/>
    <w:rsid w:val="000B066F"/>
    <w:rsid w:val="000B30C8"/>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12ABF"/>
    <w:rsid w:val="00112C4F"/>
    <w:rsid w:val="00114C76"/>
    <w:rsid w:val="001157B2"/>
    <w:rsid w:val="00121C1A"/>
    <w:rsid w:val="00131AD9"/>
    <w:rsid w:val="00132DDD"/>
    <w:rsid w:val="00132DE1"/>
    <w:rsid w:val="00134570"/>
    <w:rsid w:val="00134C09"/>
    <w:rsid w:val="0013740B"/>
    <w:rsid w:val="0014606E"/>
    <w:rsid w:val="00146A19"/>
    <w:rsid w:val="00153230"/>
    <w:rsid w:val="00164D49"/>
    <w:rsid w:val="00165032"/>
    <w:rsid w:val="00166CBA"/>
    <w:rsid w:val="0018302F"/>
    <w:rsid w:val="00183E0E"/>
    <w:rsid w:val="0018463C"/>
    <w:rsid w:val="001846BF"/>
    <w:rsid w:val="00185660"/>
    <w:rsid w:val="0019076A"/>
    <w:rsid w:val="00190C35"/>
    <w:rsid w:val="00193580"/>
    <w:rsid w:val="0019517C"/>
    <w:rsid w:val="001A1F1E"/>
    <w:rsid w:val="001B21F1"/>
    <w:rsid w:val="001B7A3A"/>
    <w:rsid w:val="001C2295"/>
    <w:rsid w:val="001C3B43"/>
    <w:rsid w:val="001C485F"/>
    <w:rsid w:val="001C5537"/>
    <w:rsid w:val="001C5F3E"/>
    <w:rsid w:val="001C7FD7"/>
    <w:rsid w:val="001D19CC"/>
    <w:rsid w:val="001E3B51"/>
    <w:rsid w:val="001E3FC7"/>
    <w:rsid w:val="001F0D97"/>
    <w:rsid w:val="001F15B3"/>
    <w:rsid w:val="001F15BB"/>
    <w:rsid w:val="001F4F80"/>
    <w:rsid w:val="001F5D9A"/>
    <w:rsid w:val="0020019F"/>
    <w:rsid w:val="002003F9"/>
    <w:rsid w:val="00201ADC"/>
    <w:rsid w:val="002031BA"/>
    <w:rsid w:val="00206E17"/>
    <w:rsid w:val="002109F2"/>
    <w:rsid w:val="002129CB"/>
    <w:rsid w:val="002131B6"/>
    <w:rsid w:val="00213FE3"/>
    <w:rsid w:val="002160E6"/>
    <w:rsid w:val="0022327A"/>
    <w:rsid w:val="002341F7"/>
    <w:rsid w:val="00240502"/>
    <w:rsid w:val="00241364"/>
    <w:rsid w:val="002479B8"/>
    <w:rsid w:val="00247B9A"/>
    <w:rsid w:val="00251451"/>
    <w:rsid w:val="00251B88"/>
    <w:rsid w:val="00252539"/>
    <w:rsid w:val="00252E7D"/>
    <w:rsid w:val="00256DB0"/>
    <w:rsid w:val="0026384B"/>
    <w:rsid w:val="002643A7"/>
    <w:rsid w:val="002653C4"/>
    <w:rsid w:val="00266521"/>
    <w:rsid w:val="00267A30"/>
    <w:rsid w:val="0027491F"/>
    <w:rsid w:val="00275A7E"/>
    <w:rsid w:val="00276445"/>
    <w:rsid w:val="002777E3"/>
    <w:rsid w:val="002844FA"/>
    <w:rsid w:val="002851C6"/>
    <w:rsid w:val="00286C1B"/>
    <w:rsid w:val="0029290B"/>
    <w:rsid w:val="002A5C91"/>
    <w:rsid w:val="002C0752"/>
    <w:rsid w:val="002C1604"/>
    <w:rsid w:val="002C2BC4"/>
    <w:rsid w:val="002C3C1C"/>
    <w:rsid w:val="002C43CB"/>
    <w:rsid w:val="002C4C39"/>
    <w:rsid w:val="002C596E"/>
    <w:rsid w:val="002C6890"/>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54E7"/>
    <w:rsid w:val="003956B9"/>
    <w:rsid w:val="003966A7"/>
    <w:rsid w:val="003A70C9"/>
    <w:rsid w:val="003B4741"/>
    <w:rsid w:val="003B61C3"/>
    <w:rsid w:val="003B686F"/>
    <w:rsid w:val="003C1DF2"/>
    <w:rsid w:val="003C40EB"/>
    <w:rsid w:val="003C470D"/>
    <w:rsid w:val="003D3F44"/>
    <w:rsid w:val="003E029D"/>
    <w:rsid w:val="003E2C49"/>
    <w:rsid w:val="003E5019"/>
    <w:rsid w:val="003E59B5"/>
    <w:rsid w:val="003F1C12"/>
    <w:rsid w:val="003F5CBA"/>
    <w:rsid w:val="00404998"/>
    <w:rsid w:val="00405E4C"/>
    <w:rsid w:val="00407972"/>
    <w:rsid w:val="004101B2"/>
    <w:rsid w:val="00417B02"/>
    <w:rsid w:val="00420F04"/>
    <w:rsid w:val="00422053"/>
    <w:rsid w:val="00430240"/>
    <w:rsid w:val="00430CE4"/>
    <w:rsid w:val="00440DE9"/>
    <w:rsid w:val="0044245F"/>
    <w:rsid w:val="00443FA5"/>
    <w:rsid w:val="00443FEF"/>
    <w:rsid w:val="004550BF"/>
    <w:rsid w:val="00455160"/>
    <w:rsid w:val="00460222"/>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2602"/>
    <w:rsid w:val="00507512"/>
    <w:rsid w:val="00511E5F"/>
    <w:rsid w:val="005137BC"/>
    <w:rsid w:val="00516781"/>
    <w:rsid w:val="00516E3E"/>
    <w:rsid w:val="00522477"/>
    <w:rsid w:val="00522A96"/>
    <w:rsid w:val="005254B1"/>
    <w:rsid w:val="00530EF3"/>
    <w:rsid w:val="00551976"/>
    <w:rsid w:val="00553EBF"/>
    <w:rsid w:val="00555C10"/>
    <w:rsid w:val="00565817"/>
    <w:rsid w:val="005748EB"/>
    <w:rsid w:val="00576E4F"/>
    <w:rsid w:val="00582147"/>
    <w:rsid w:val="005843D9"/>
    <w:rsid w:val="00586DA0"/>
    <w:rsid w:val="005910E4"/>
    <w:rsid w:val="0059428C"/>
    <w:rsid w:val="00595BDF"/>
    <w:rsid w:val="005A1DFA"/>
    <w:rsid w:val="005A659E"/>
    <w:rsid w:val="005B16B3"/>
    <w:rsid w:val="005B5BE9"/>
    <w:rsid w:val="005C2A2A"/>
    <w:rsid w:val="005C330F"/>
    <w:rsid w:val="005C54BA"/>
    <w:rsid w:val="005C6D4B"/>
    <w:rsid w:val="005D0BD8"/>
    <w:rsid w:val="005D2543"/>
    <w:rsid w:val="005E3966"/>
    <w:rsid w:val="005F2A3C"/>
    <w:rsid w:val="005F4A52"/>
    <w:rsid w:val="00600B01"/>
    <w:rsid w:val="00602386"/>
    <w:rsid w:val="006063A7"/>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80769"/>
    <w:rsid w:val="00690D53"/>
    <w:rsid w:val="00691F71"/>
    <w:rsid w:val="0069395E"/>
    <w:rsid w:val="00695B87"/>
    <w:rsid w:val="00697474"/>
    <w:rsid w:val="0069786D"/>
    <w:rsid w:val="006A7968"/>
    <w:rsid w:val="006B1919"/>
    <w:rsid w:val="006B49B6"/>
    <w:rsid w:val="006C5F09"/>
    <w:rsid w:val="006C67F5"/>
    <w:rsid w:val="006C7573"/>
    <w:rsid w:val="006D78AD"/>
    <w:rsid w:val="006F7E45"/>
    <w:rsid w:val="00702955"/>
    <w:rsid w:val="00703281"/>
    <w:rsid w:val="00705989"/>
    <w:rsid w:val="007069CC"/>
    <w:rsid w:val="00724FEC"/>
    <w:rsid w:val="00726D47"/>
    <w:rsid w:val="00727AE8"/>
    <w:rsid w:val="00732C25"/>
    <w:rsid w:val="00734244"/>
    <w:rsid w:val="00736EC0"/>
    <w:rsid w:val="0075054A"/>
    <w:rsid w:val="007609ED"/>
    <w:rsid w:val="00761107"/>
    <w:rsid w:val="00765C14"/>
    <w:rsid w:val="00767C63"/>
    <w:rsid w:val="00767FD1"/>
    <w:rsid w:val="00780057"/>
    <w:rsid w:val="00782E5D"/>
    <w:rsid w:val="007833CF"/>
    <w:rsid w:val="00786C41"/>
    <w:rsid w:val="00790F9D"/>
    <w:rsid w:val="00793756"/>
    <w:rsid w:val="007A3CE8"/>
    <w:rsid w:val="007B3F81"/>
    <w:rsid w:val="007B6197"/>
    <w:rsid w:val="007B620C"/>
    <w:rsid w:val="007C2675"/>
    <w:rsid w:val="007C4F76"/>
    <w:rsid w:val="007C68CC"/>
    <w:rsid w:val="007D49B3"/>
    <w:rsid w:val="007D5C0C"/>
    <w:rsid w:val="007D7CE6"/>
    <w:rsid w:val="007F4518"/>
    <w:rsid w:val="007F46A9"/>
    <w:rsid w:val="007F4995"/>
    <w:rsid w:val="00801D72"/>
    <w:rsid w:val="008113A9"/>
    <w:rsid w:val="00813F6D"/>
    <w:rsid w:val="00814B23"/>
    <w:rsid w:val="00816158"/>
    <w:rsid w:val="00816B7C"/>
    <w:rsid w:val="00816EAF"/>
    <w:rsid w:val="0082087F"/>
    <w:rsid w:val="008273BD"/>
    <w:rsid w:val="0083319C"/>
    <w:rsid w:val="00834A15"/>
    <w:rsid w:val="00834ECE"/>
    <w:rsid w:val="00835801"/>
    <w:rsid w:val="00836CE6"/>
    <w:rsid w:val="0084605E"/>
    <w:rsid w:val="008462D1"/>
    <w:rsid w:val="00847278"/>
    <w:rsid w:val="00853C4E"/>
    <w:rsid w:val="00860EC2"/>
    <w:rsid w:val="008653B6"/>
    <w:rsid w:val="008710D6"/>
    <w:rsid w:val="00875EC9"/>
    <w:rsid w:val="008812AE"/>
    <w:rsid w:val="00886391"/>
    <w:rsid w:val="0089250F"/>
    <w:rsid w:val="008A4EEF"/>
    <w:rsid w:val="008A785A"/>
    <w:rsid w:val="008B1AC5"/>
    <w:rsid w:val="008B20E4"/>
    <w:rsid w:val="008B2271"/>
    <w:rsid w:val="008B2E4B"/>
    <w:rsid w:val="008B76DF"/>
    <w:rsid w:val="008C047A"/>
    <w:rsid w:val="008D1F7D"/>
    <w:rsid w:val="008D37CD"/>
    <w:rsid w:val="008D3F0F"/>
    <w:rsid w:val="008D5117"/>
    <w:rsid w:val="008E29D6"/>
    <w:rsid w:val="008E6B82"/>
    <w:rsid w:val="008F57AA"/>
    <w:rsid w:val="00902966"/>
    <w:rsid w:val="00912CFB"/>
    <w:rsid w:val="009169E2"/>
    <w:rsid w:val="009301CD"/>
    <w:rsid w:val="00931A48"/>
    <w:rsid w:val="00940651"/>
    <w:rsid w:val="00942D47"/>
    <w:rsid w:val="00942F66"/>
    <w:rsid w:val="0094484F"/>
    <w:rsid w:val="00944F32"/>
    <w:rsid w:val="0095035D"/>
    <w:rsid w:val="00950FEE"/>
    <w:rsid w:val="0095246A"/>
    <w:rsid w:val="00956FC7"/>
    <w:rsid w:val="009577CF"/>
    <w:rsid w:val="00957A11"/>
    <w:rsid w:val="00960F77"/>
    <w:rsid w:val="009612DF"/>
    <w:rsid w:val="00962BD0"/>
    <w:rsid w:val="00972882"/>
    <w:rsid w:val="00980135"/>
    <w:rsid w:val="00991BBF"/>
    <w:rsid w:val="009933EE"/>
    <w:rsid w:val="00997ABF"/>
    <w:rsid w:val="009A4824"/>
    <w:rsid w:val="009A5C53"/>
    <w:rsid w:val="009A61B6"/>
    <w:rsid w:val="009B0131"/>
    <w:rsid w:val="009B4AAE"/>
    <w:rsid w:val="009B6043"/>
    <w:rsid w:val="009C0696"/>
    <w:rsid w:val="009C43A5"/>
    <w:rsid w:val="009C74B1"/>
    <w:rsid w:val="009C7DAA"/>
    <w:rsid w:val="009D0332"/>
    <w:rsid w:val="009D1FD3"/>
    <w:rsid w:val="009D4E51"/>
    <w:rsid w:val="009E1B2C"/>
    <w:rsid w:val="009E302A"/>
    <w:rsid w:val="009F7882"/>
    <w:rsid w:val="00A00EDC"/>
    <w:rsid w:val="00A05F25"/>
    <w:rsid w:val="00A07DCF"/>
    <w:rsid w:val="00A1418E"/>
    <w:rsid w:val="00A20372"/>
    <w:rsid w:val="00A26CB3"/>
    <w:rsid w:val="00A374F1"/>
    <w:rsid w:val="00A41ABE"/>
    <w:rsid w:val="00A54D43"/>
    <w:rsid w:val="00A54DD4"/>
    <w:rsid w:val="00A56AA1"/>
    <w:rsid w:val="00A57117"/>
    <w:rsid w:val="00A573E4"/>
    <w:rsid w:val="00A62A06"/>
    <w:rsid w:val="00A62EBF"/>
    <w:rsid w:val="00A75FDE"/>
    <w:rsid w:val="00A804E9"/>
    <w:rsid w:val="00A84E4F"/>
    <w:rsid w:val="00A92334"/>
    <w:rsid w:val="00A9324F"/>
    <w:rsid w:val="00A938F6"/>
    <w:rsid w:val="00A96485"/>
    <w:rsid w:val="00A970A0"/>
    <w:rsid w:val="00AA4976"/>
    <w:rsid w:val="00AA4C15"/>
    <w:rsid w:val="00AA6EB4"/>
    <w:rsid w:val="00AA7FDD"/>
    <w:rsid w:val="00AB75BA"/>
    <w:rsid w:val="00AC40DB"/>
    <w:rsid w:val="00AD226C"/>
    <w:rsid w:val="00AD5001"/>
    <w:rsid w:val="00AD67CC"/>
    <w:rsid w:val="00AD739D"/>
    <w:rsid w:val="00AE22C4"/>
    <w:rsid w:val="00AE3426"/>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A69"/>
    <w:rsid w:val="00B50B1E"/>
    <w:rsid w:val="00B5565F"/>
    <w:rsid w:val="00B55852"/>
    <w:rsid w:val="00B57384"/>
    <w:rsid w:val="00B626A6"/>
    <w:rsid w:val="00B628F6"/>
    <w:rsid w:val="00B6371B"/>
    <w:rsid w:val="00B63A4C"/>
    <w:rsid w:val="00B713EE"/>
    <w:rsid w:val="00B71C07"/>
    <w:rsid w:val="00B7210A"/>
    <w:rsid w:val="00B82765"/>
    <w:rsid w:val="00B82DC0"/>
    <w:rsid w:val="00B8492A"/>
    <w:rsid w:val="00B939EE"/>
    <w:rsid w:val="00B9492D"/>
    <w:rsid w:val="00B97FF6"/>
    <w:rsid w:val="00BA0498"/>
    <w:rsid w:val="00BA0B9F"/>
    <w:rsid w:val="00BA1430"/>
    <w:rsid w:val="00BA2915"/>
    <w:rsid w:val="00BA5D14"/>
    <w:rsid w:val="00BB3EC7"/>
    <w:rsid w:val="00BB6652"/>
    <w:rsid w:val="00BC1628"/>
    <w:rsid w:val="00BD28E6"/>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EAC"/>
    <w:rsid w:val="00C13449"/>
    <w:rsid w:val="00C1562C"/>
    <w:rsid w:val="00C17FE7"/>
    <w:rsid w:val="00C211C1"/>
    <w:rsid w:val="00C2542D"/>
    <w:rsid w:val="00C32122"/>
    <w:rsid w:val="00C3251D"/>
    <w:rsid w:val="00C41F31"/>
    <w:rsid w:val="00C423ED"/>
    <w:rsid w:val="00C4249F"/>
    <w:rsid w:val="00C55902"/>
    <w:rsid w:val="00C56B8A"/>
    <w:rsid w:val="00C655BA"/>
    <w:rsid w:val="00C66DF8"/>
    <w:rsid w:val="00C75611"/>
    <w:rsid w:val="00C76C41"/>
    <w:rsid w:val="00C81A66"/>
    <w:rsid w:val="00C84ADE"/>
    <w:rsid w:val="00C91A97"/>
    <w:rsid w:val="00C9493D"/>
    <w:rsid w:val="00C950B1"/>
    <w:rsid w:val="00C971E7"/>
    <w:rsid w:val="00CA4369"/>
    <w:rsid w:val="00CA6608"/>
    <w:rsid w:val="00CA6F83"/>
    <w:rsid w:val="00CB0406"/>
    <w:rsid w:val="00CB3E38"/>
    <w:rsid w:val="00CB51ED"/>
    <w:rsid w:val="00CB6E4D"/>
    <w:rsid w:val="00CB757D"/>
    <w:rsid w:val="00CC2E42"/>
    <w:rsid w:val="00CD2D23"/>
    <w:rsid w:val="00CD3403"/>
    <w:rsid w:val="00CD7E2A"/>
    <w:rsid w:val="00CF1DAF"/>
    <w:rsid w:val="00CF4BAA"/>
    <w:rsid w:val="00CF6CCF"/>
    <w:rsid w:val="00D018F7"/>
    <w:rsid w:val="00D036D4"/>
    <w:rsid w:val="00D03F87"/>
    <w:rsid w:val="00D04061"/>
    <w:rsid w:val="00D071C3"/>
    <w:rsid w:val="00D10651"/>
    <w:rsid w:val="00D118AA"/>
    <w:rsid w:val="00D139BD"/>
    <w:rsid w:val="00D14DB5"/>
    <w:rsid w:val="00D17FBB"/>
    <w:rsid w:val="00D232A0"/>
    <w:rsid w:val="00D25FA4"/>
    <w:rsid w:val="00D30183"/>
    <w:rsid w:val="00D37AB5"/>
    <w:rsid w:val="00D4064D"/>
    <w:rsid w:val="00D40A08"/>
    <w:rsid w:val="00D42FE3"/>
    <w:rsid w:val="00D463A4"/>
    <w:rsid w:val="00D4723F"/>
    <w:rsid w:val="00D60012"/>
    <w:rsid w:val="00D6175D"/>
    <w:rsid w:val="00D712BA"/>
    <w:rsid w:val="00D75E3A"/>
    <w:rsid w:val="00D90CEE"/>
    <w:rsid w:val="00D952E1"/>
    <w:rsid w:val="00D96D21"/>
    <w:rsid w:val="00D96E02"/>
    <w:rsid w:val="00DA43F3"/>
    <w:rsid w:val="00DA6CDA"/>
    <w:rsid w:val="00DA772E"/>
    <w:rsid w:val="00DB57DC"/>
    <w:rsid w:val="00DC62F1"/>
    <w:rsid w:val="00DC7039"/>
    <w:rsid w:val="00DD15EC"/>
    <w:rsid w:val="00DD6BA8"/>
    <w:rsid w:val="00DE3550"/>
    <w:rsid w:val="00DE4BAB"/>
    <w:rsid w:val="00DE6E53"/>
    <w:rsid w:val="00DF10E6"/>
    <w:rsid w:val="00DF3A6B"/>
    <w:rsid w:val="00DF7833"/>
    <w:rsid w:val="00E037D7"/>
    <w:rsid w:val="00E04A93"/>
    <w:rsid w:val="00E070F1"/>
    <w:rsid w:val="00E074BC"/>
    <w:rsid w:val="00E07A4D"/>
    <w:rsid w:val="00E15781"/>
    <w:rsid w:val="00E231F0"/>
    <w:rsid w:val="00E25EE4"/>
    <w:rsid w:val="00E274FE"/>
    <w:rsid w:val="00E334BF"/>
    <w:rsid w:val="00E356B4"/>
    <w:rsid w:val="00E36894"/>
    <w:rsid w:val="00E37007"/>
    <w:rsid w:val="00E4536F"/>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4EE4"/>
    <w:rsid w:val="00EA788A"/>
    <w:rsid w:val="00EA7EFC"/>
    <w:rsid w:val="00EB0272"/>
    <w:rsid w:val="00EB0498"/>
    <w:rsid w:val="00EB7335"/>
    <w:rsid w:val="00ED5FF4"/>
    <w:rsid w:val="00EE0831"/>
    <w:rsid w:val="00EE35C0"/>
    <w:rsid w:val="00EE3F72"/>
    <w:rsid w:val="00EE56CC"/>
    <w:rsid w:val="00EE760E"/>
    <w:rsid w:val="00EF05A2"/>
    <w:rsid w:val="00EF0F54"/>
    <w:rsid w:val="00EF6A55"/>
    <w:rsid w:val="00EF7D5F"/>
    <w:rsid w:val="00F009DA"/>
    <w:rsid w:val="00F0768C"/>
    <w:rsid w:val="00F162F2"/>
    <w:rsid w:val="00F204BF"/>
    <w:rsid w:val="00F27EBC"/>
    <w:rsid w:val="00F30D2B"/>
    <w:rsid w:val="00F32366"/>
    <w:rsid w:val="00F32F85"/>
    <w:rsid w:val="00F41D36"/>
    <w:rsid w:val="00F424C8"/>
    <w:rsid w:val="00F433F8"/>
    <w:rsid w:val="00F4595D"/>
    <w:rsid w:val="00F570C3"/>
    <w:rsid w:val="00F57760"/>
    <w:rsid w:val="00F71506"/>
    <w:rsid w:val="00F929DA"/>
    <w:rsid w:val="00F92E93"/>
    <w:rsid w:val="00F96426"/>
    <w:rsid w:val="00FA086D"/>
    <w:rsid w:val="00FA1E72"/>
    <w:rsid w:val="00FA51C7"/>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30FF96"/>
  <w15:chartTrackingRefBased/>
  <w15:docId w15:val="{3ED1DC6B-0D40-46C7-B9E4-42D11066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EE35C0"/>
    <w:pPr>
      <w:ind w:left="540" w:hanging="36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FC1627"/>
    <w:rPr>
      <w:dstrike w:val="0"/>
      <w:color w:val="009999"/>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Pr>
      <w:color w:val="00800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lpern@halpernwightsoftware.com" TargetMode="External"/><Relationship Id="rId13" Type="http://schemas.openxmlformats.org/officeDocument/2006/relationships/hyperlink" Target="http://www.open-std.org/JTC1/SC22/WG21/docs/papers/2016/n4584.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std.org/JTC1/SC22/WG21/docs/papers/2016/p0335r0.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pen-std.org/JTC1/SC22/WG21/docs/papers/2016/p0335r0.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d.org/JTC1/SC22/WG21/docs/papers/2015/p0148r0.pdf" TargetMode="External"/><Relationship Id="rId5" Type="http://schemas.openxmlformats.org/officeDocument/2006/relationships/webSettings" Target="webSettings.xml"/><Relationship Id="rId15" Type="http://schemas.openxmlformats.org/officeDocument/2006/relationships/hyperlink" Target="http://www.open-std.org/JTC1/SC22/WG21/docs/papers/2015/p0148r0.pdf" TargetMode="External"/><Relationship Id="rId10" Type="http://schemas.openxmlformats.org/officeDocument/2006/relationships/hyperlink" Target="http://www.open-std.org/JTC1/SC22/WG21/docs/papers/2014/n3916.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kuhl@bloomberg.net" TargetMode="External"/><Relationship Id="rId14" Type="http://schemas.openxmlformats.org/officeDocument/2006/relationships/hyperlink" Target="http://www.open-std.org/JTC1/SC22/WG21/docs/papers/2014/n39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Documents\Custom%20Office%20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3EA661B4B9E4DA4A3E19310CA854793"/>
        <w:category>
          <w:name w:val="General"/>
          <w:gallery w:val="placeholder"/>
        </w:category>
        <w:types>
          <w:type w:val="bbPlcHdr"/>
        </w:types>
        <w:behaviors>
          <w:behavior w:val="content"/>
        </w:behaviors>
        <w:guid w:val="{7042E397-4D15-4C0A-8EB3-2168A94BAB0F}"/>
      </w:docPartPr>
      <w:docPartBody>
        <w:p w:rsidR="00000000" w:rsidRDefault="008F47F4">
          <w:pPr>
            <w:pStyle w:val="D3EA661B4B9E4DA4A3E19310CA854793"/>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7F4"/>
    <w:rsid w:val="008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3EA661B4B9E4DA4A3E19310CA854793">
    <w:name w:val="D3EA661B4B9E4DA4A3E19310CA854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9D190-92AE-4967-B49E-B02DDAE8C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644</TotalTime>
  <Pages>6</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polymorphic_allocator&lt;void&gt; as a vocabulary type</vt:lpstr>
    </vt:vector>
  </TitlesOfParts>
  <Company/>
  <LinksUpToDate>false</LinksUpToDate>
  <CharactersWithSpaces>12177</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polymorphic_allocator&lt;void&gt; as a vocabulary type</dc:title>
  <dc:subject/>
  <dc:creator>Pablo Halpern</dc:creator>
  <cp:keywords/>
  <dc:description/>
  <cp:lastModifiedBy>Pablo Halpern</cp:lastModifiedBy>
  <cp:revision>6</cp:revision>
  <cp:lastPrinted>2009-06-21T15:21:00Z</cp:lastPrinted>
  <dcterms:created xsi:type="dcterms:W3CDTF">2016-05-22T18:28:00Z</dcterms:created>
  <dcterms:modified xsi:type="dcterms:W3CDTF">2016-05-23T05:23:00Z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D0339r0</vt:lpwstr>
  </property>
</Properties>
</file>